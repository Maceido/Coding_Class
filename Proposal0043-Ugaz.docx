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04C3C22" w14:textId="77777777" w:rsidR="00B66E09" w:rsidRDefault="00B66E09" w:rsidP="00B66E09"/>
    <w:p w14:paraId="77ABB173" w14:textId="77777777" w:rsidR="00B66E09" w:rsidRDefault="00B66E09" w:rsidP="00B66E09">
      <w:pPr>
        <w:pStyle w:val="Contactinfo"/>
      </w:pPr>
      <w:r>
        <w:t>James Rumsey Software Proposal</w:t>
      </w:r>
    </w:p>
    <w:p w14:paraId="10C38576" w14:textId="77777777" w:rsidR="00B66E09" w:rsidRDefault="00B66E09" w:rsidP="00B66E09">
      <w:pPr>
        <w:pStyle w:val="Contactinfo"/>
      </w:pPr>
    </w:p>
    <w:p w14:paraId="37E3BCEF" w14:textId="77777777" w:rsidR="00E279B8" w:rsidRDefault="00B66E09" w:rsidP="00B66E09">
      <w:pPr>
        <w:pStyle w:val="Contactinfo"/>
        <w:jc w:val="left"/>
      </w:pPr>
      <w:r>
        <w:rPr>
          <w:noProof/>
          <w:lang w:eastAsia="en-US"/>
        </w:rPr>
        <w:drawing>
          <wp:inline distT="0" distB="0" distL="0" distR="0" wp14:anchorId="0A43B9C7" wp14:editId="56FA671B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F816" w14:textId="77777777" w:rsidR="00E279B8" w:rsidRDefault="001C7AD5" w:rsidP="00B66E09">
      <w:pPr>
        <w:pStyle w:val="Subtitle"/>
        <w:jc w:val="left"/>
      </w:pPr>
      <w:sdt>
        <w:sdtPr>
          <w:alias w:val="Presented by:"/>
          <w:tag w:val="Presented by:"/>
          <w:id w:val="2116784469"/>
          <w:placeholder>
            <w:docPart w:val="F394531B4B7D4ABFABE5BE31ED027A7A"/>
          </w:placeholder>
          <w:temporary/>
          <w:showingPlcHdr/>
          <w15:appearance w15:val="hidden"/>
        </w:sdtPr>
        <w:sdtEndPr/>
        <w:sdtContent>
          <w:r w:rsidR="00E279B8">
            <w:t>Presented by:</w:t>
          </w:r>
        </w:sdtContent>
      </w:sdt>
      <w:r w:rsidR="00E279B8">
        <w:t xml:space="preserve"> </w:t>
      </w:r>
      <w:sdt>
        <w:sdtPr>
          <w:alias w:val="Enter your name:"/>
          <w:tag w:val="Enter your name:"/>
          <w:id w:val="-679964544"/>
          <w:placeholder>
            <w:docPart w:val="9851A882E050447FA9237FF3B5055C23"/>
          </w:placeholder>
          <w:showingPlcHdr/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EndPr/>
        <w:sdtContent>
          <w:r w:rsidR="00B55F12">
            <w:t>Your name</w:t>
          </w:r>
        </w:sdtContent>
      </w:sdt>
    </w:p>
    <w:p w14:paraId="7CE146F8" w14:textId="4B124510" w:rsidR="00B66E09" w:rsidRPr="00B66E09" w:rsidRDefault="00312838" w:rsidP="00B66E09">
      <w:r>
        <w:t>Project Name: JRTI Voice A</w:t>
      </w:r>
      <w:r w:rsidRPr="00312838">
        <w:t>ssistant</w:t>
      </w:r>
    </w:p>
    <w:p w14:paraId="696C9645" w14:textId="371AAF2B" w:rsidR="00E279B8" w:rsidRDefault="001C7AD5" w:rsidP="00B66E09">
      <w:pPr>
        <w:pStyle w:val="Contactinfo"/>
        <w:jc w:val="left"/>
      </w:pPr>
      <w:sdt>
        <w:sdtPr>
          <w:alias w:val="Enter company name:"/>
          <w:tag w:val=""/>
          <w:id w:val="442581965"/>
          <w:placeholder>
            <w:docPart w:val="978ED333248C41BB99131DD88F03B91C"/>
          </w:placeholder>
          <w:dataBinding w:prefixMappings="xmlns:ns0='http://schemas.openxmlformats.org/officeDocument/2006/extended-properties' " w:xpath="/ns0:Properties[1]/ns0:Company[1]" w:storeItemID="{6668398D-A668-4E3E-A5EB-62B293D839F1}"/>
          <w15:appearance w15:val="hidden"/>
          <w:text/>
        </w:sdtPr>
        <w:sdtEndPr/>
        <w:sdtContent>
          <w:r w:rsidR="0074038C">
            <w:t>Date: 04-13-2021</w:t>
          </w:r>
        </w:sdtContent>
      </w:sdt>
    </w:p>
    <w:p w14:paraId="05CDD0C7" w14:textId="77777777" w:rsidR="00E279B8" w:rsidRDefault="001C7AD5" w:rsidP="00B66E09">
      <w:pPr>
        <w:pStyle w:val="Contactinfo"/>
        <w:jc w:val="left"/>
      </w:pPr>
      <w:sdt>
        <w:sdtPr>
          <w:alias w:val="Enter company address:"/>
          <w:tag w:val="Enter company address:"/>
          <w:id w:val="1489432431"/>
          <w:placeholder>
            <w:docPart w:val="2C88D11115D6421A867846EC0CD65CDB"/>
          </w:placeholder>
          <w:dataBinding w:prefixMappings="xmlns:ns0='http://schemas.microsoft.com/office/2006/coverPageProps' " w:xpath="/ns0:CoverPageProperties[1]/ns0:CompanyAddress[1]" w:storeItemID="{55AF091B-3C7A-41E3-B477-F2FDAA23CFDA}"/>
          <w15:appearance w15:val="hidden"/>
          <w:text/>
        </w:sdtPr>
        <w:sdtEndPr/>
        <w:sdtContent>
          <w:r w:rsidR="00B66E09">
            <w:t>JRTI Software Development</w:t>
          </w:r>
        </w:sdtContent>
      </w:sdt>
    </w:p>
    <w:p w14:paraId="43CF117F" w14:textId="77777777" w:rsidR="00B66E09" w:rsidRDefault="00B66E09">
      <w:pPr>
        <w:spacing w:after="240" w:line="252" w:lineRule="auto"/>
        <w:ind w:left="0" w:right="0"/>
        <w:rPr>
          <w:noProof/>
        </w:rPr>
      </w:pPr>
      <w:r>
        <w:rPr>
          <w:noProof/>
        </w:rPr>
        <w:br w:type="page"/>
      </w:r>
    </w:p>
    <w:p w14:paraId="79DF1F9B" w14:textId="4751D924" w:rsidR="00907CBB" w:rsidRDefault="001C7AD5">
      <w:pPr>
        <w:pStyle w:val="Heading1"/>
      </w:pPr>
      <w:sdt>
        <w:sdtPr>
          <w:alias w:val="Enter title:"/>
          <w:tag w:val=""/>
          <w:id w:val="1901021919"/>
          <w:placeholder>
            <w:docPart w:val="3DB6E115D4734DA58DD553B50A7825EE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151F34">
            <w:t>James Rumsey Coding – JRTI VOICE ASSISTANT</w:t>
          </w:r>
        </w:sdtContent>
      </w:sdt>
    </w:p>
    <w:p w14:paraId="7FCC81C7" w14:textId="77777777" w:rsidR="00907CBB" w:rsidRDefault="00B66E09">
      <w:pPr>
        <w:pStyle w:val="Heading2"/>
      </w:pPr>
      <w:r>
        <w:t>Description of Project</w:t>
      </w:r>
    </w:p>
    <w:p w14:paraId="639BB4E3" w14:textId="5A3EB49D" w:rsidR="00907CBB" w:rsidRDefault="00312838" w:rsidP="04E7B9D4">
      <w:pPr>
        <w:rPr>
          <w:i/>
          <w:iCs/>
        </w:rPr>
      </w:pPr>
      <w:r>
        <w:rPr>
          <w:i/>
          <w:iCs/>
        </w:rPr>
        <w:t>We are quite familiar with the voice assistant “Siri” created by apple</w:t>
      </w:r>
      <w:r w:rsidR="56CD9BA8" w:rsidRPr="04E7B9D4">
        <w:rPr>
          <w:i/>
          <w:iCs/>
        </w:rPr>
        <w:t>.</w:t>
      </w:r>
      <w:r>
        <w:rPr>
          <w:i/>
          <w:iCs/>
        </w:rPr>
        <w:t xml:space="preserve"> Well this voice assistant is similar in what they are but what it does is completely different. The voice assistant I want to make will help with new comers who need help navig</w:t>
      </w:r>
      <w:r w:rsidR="008A41EB">
        <w:rPr>
          <w:i/>
          <w:iCs/>
        </w:rPr>
        <w:t>ating through the JRTI webpage. Some examples on what that means is, when the user says “James Rumsey” the voice assistant would open a web browser for the James Rumsey Home page. Not only do I want to assist the user on navigating through the James Rumsey website, But through the building as well. I would like it to give the user descriptions on each program. As well as to tell that user where he/she could find it.</w:t>
      </w:r>
      <w:r w:rsidR="001C7AD5">
        <w:rPr>
          <w:i/>
          <w:iCs/>
        </w:rPr>
        <w:t xml:space="preserve"> For example, the user says “Where can I find the main office” starting from the main entrance the assistant would say something along the lines of “The main office is on Your left” and so on.</w:t>
      </w:r>
      <w:bookmarkStart w:id="0" w:name="_GoBack"/>
      <w:bookmarkEnd w:id="0"/>
      <w:r w:rsidR="008A41EB">
        <w:rPr>
          <w:i/>
          <w:iCs/>
        </w:rPr>
        <w:t xml:space="preserve">   </w:t>
      </w:r>
    </w:p>
    <w:p w14:paraId="67776392" w14:textId="77777777" w:rsidR="00907CBB" w:rsidRDefault="00B66E09" w:rsidP="00B55F12">
      <w:pPr>
        <w:pStyle w:val="Heading2"/>
      </w:pPr>
      <w:r>
        <w:t>Minimum Requirement</w:t>
      </w:r>
      <w:r w:rsidR="00B55100">
        <w:t>s</w:t>
      </w:r>
    </w:p>
    <w:p w14:paraId="6A33C296" w14:textId="00ED4A12" w:rsidR="00907CBB" w:rsidRDefault="1F837410">
      <w:r>
        <w:t>All</w:t>
      </w:r>
      <w:r w:rsidR="00B66E09">
        <w:t xml:space="preserve"> the minimum requirements referenced below will be met by the project.</w:t>
      </w:r>
    </w:p>
    <w:p w14:paraId="5EBCD992" w14:textId="30AB6345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This proposal must be approved before any work </w:t>
      </w:r>
      <w:r w:rsidR="2297AFC3">
        <w:t>starts.</w:t>
      </w:r>
    </w:p>
    <w:p w14:paraId="0DF39128" w14:textId="53D1599B" w:rsidR="00B66E09" w:rsidRDefault="00B66E09" w:rsidP="00B66E09">
      <w:pPr>
        <w:pStyle w:val="ListParagraph"/>
        <w:numPr>
          <w:ilvl w:val="0"/>
          <w:numId w:val="12"/>
        </w:numPr>
      </w:pPr>
      <w:r>
        <w:t>Project will be a minimum of 20 hours of work</w:t>
      </w:r>
      <w:r w:rsidR="1C72DA9F">
        <w:t>;</w:t>
      </w:r>
      <w:r>
        <w:t xml:space="preserve"> if it’s a project you’ve already started, you may use it but explain your plan and estimated hours to update it.</w:t>
      </w:r>
    </w:p>
    <w:p w14:paraId="54145A36" w14:textId="0607224C" w:rsidR="00B66E09" w:rsidRDefault="00B66E09" w:rsidP="00B66E09">
      <w:pPr>
        <w:pStyle w:val="ListParagraph"/>
        <w:numPr>
          <w:ilvl w:val="0"/>
          <w:numId w:val="12"/>
        </w:numPr>
      </w:pPr>
      <w:r>
        <w:t>Hours of work will be recorded on the provided work</w:t>
      </w:r>
      <w:r w:rsidR="5EE78AB9">
        <w:t>sheet.</w:t>
      </w:r>
    </w:p>
    <w:p w14:paraId="2BD5A9AD" w14:textId="50D6987E" w:rsidR="00B55100" w:rsidRDefault="00B55100" w:rsidP="00B66E09">
      <w:pPr>
        <w:pStyle w:val="ListParagraph"/>
        <w:numPr>
          <w:ilvl w:val="0"/>
          <w:numId w:val="12"/>
        </w:numPr>
      </w:pPr>
      <w:r>
        <w:t xml:space="preserve">A post project questionnaire will be </w:t>
      </w:r>
      <w:r w:rsidR="59FAF6B6">
        <w:t>answered.</w:t>
      </w:r>
    </w:p>
    <w:p w14:paraId="3EDB2671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The code base, images etc will be kept up to date in a github repository shared with me.</w:t>
      </w:r>
    </w:p>
    <w:p w14:paraId="785E99A9" w14:textId="77777777" w:rsidR="00906285" w:rsidRDefault="00906285" w:rsidP="00B55100">
      <w:pPr>
        <w:pStyle w:val="ListParagraph"/>
        <w:numPr>
          <w:ilvl w:val="0"/>
          <w:numId w:val="12"/>
        </w:numPr>
      </w:pPr>
      <w:r>
        <w:t>You will create a design document that must be approved before you may start coding.</w:t>
      </w:r>
    </w:p>
    <w:p w14:paraId="6039D5B7" w14:textId="77777777" w:rsidR="002E3CE1" w:rsidRDefault="002E3CE1" w:rsidP="00B55100">
      <w:pPr>
        <w:pStyle w:val="ListParagraph"/>
        <w:numPr>
          <w:ilvl w:val="0"/>
          <w:numId w:val="12"/>
        </w:numPr>
      </w:pPr>
      <w:r>
        <w:t>Document History</w:t>
      </w:r>
    </w:p>
    <w:p w14:paraId="25C8A7EC" w14:textId="77777777" w:rsidR="00B55100" w:rsidRDefault="00B66E09" w:rsidP="00B55100">
      <w:pPr>
        <w:pStyle w:val="ListParagraph"/>
        <w:numPr>
          <w:ilvl w:val="0"/>
          <w:numId w:val="12"/>
        </w:numPr>
      </w:pPr>
      <w:r>
        <w:t>It must be completed by M</w:t>
      </w:r>
      <w:r w:rsidR="00B55100">
        <w:t>ay 7</w:t>
      </w:r>
      <w:r w:rsidR="00B55100" w:rsidRPr="00B55100">
        <w:rPr>
          <w:vertAlign w:val="superscript"/>
        </w:rPr>
        <w:t>th</w:t>
      </w:r>
    </w:p>
    <w:p w14:paraId="1DDEC56E" w14:textId="77777777" w:rsidR="00B55100" w:rsidRDefault="00B55100" w:rsidP="00B55100">
      <w:pPr>
        <w:pStyle w:val="ListParagraph"/>
        <w:numPr>
          <w:ilvl w:val="0"/>
          <w:numId w:val="12"/>
        </w:numPr>
      </w:pPr>
      <w:r>
        <w:t>If you finish early, I may ask you to enhance it.</w:t>
      </w:r>
    </w:p>
    <w:p w14:paraId="0648C563" w14:textId="77777777" w:rsidR="00B55100" w:rsidRDefault="00B55100" w:rsidP="00B55100">
      <w:pPr>
        <w:pStyle w:val="Heading2"/>
      </w:pPr>
      <w:r>
        <w:t>Detailed Questions</w:t>
      </w:r>
    </w:p>
    <w:p w14:paraId="30C911D3" w14:textId="5BCC6738" w:rsidR="00B55100" w:rsidRDefault="0074038C" w:rsidP="00B55100">
      <w:pPr>
        <w:pStyle w:val="ListParagraph"/>
        <w:numPr>
          <w:ilvl w:val="0"/>
          <w:numId w:val="12"/>
        </w:numPr>
      </w:pPr>
      <w:r>
        <w:t>I plan on using python for this.</w:t>
      </w:r>
    </w:p>
    <w:p w14:paraId="2CBDA199" w14:textId="74659D30" w:rsidR="00B55100" w:rsidRDefault="0074038C" w:rsidP="00B55100">
      <w:pPr>
        <w:pStyle w:val="ListParagraph"/>
        <w:numPr>
          <w:ilvl w:val="0"/>
          <w:numId w:val="12"/>
        </w:numPr>
      </w:pPr>
      <w:r>
        <w:t>As of right now I don’t think I’ll need a database</w:t>
      </w:r>
    </w:p>
    <w:p w14:paraId="01ED2B2D" w14:textId="7EF0FF1D" w:rsidR="00B55100" w:rsidRDefault="0074038C" w:rsidP="00B55100">
      <w:pPr>
        <w:pStyle w:val="ListParagraph"/>
        <w:numPr>
          <w:ilvl w:val="0"/>
          <w:numId w:val="12"/>
        </w:numPr>
      </w:pPr>
      <w:r>
        <w:t>Considering I made code like this in the past I think I may only need 10hrs at most</w:t>
      </w:r>
    </w:p>
    <w:p w14:paraId="029E007E" w14:textId="7548ABFF" w:rsidR="00B55100" w:rsidRPr="00B55100" w:rsidRDefault="0074038C" w:rsidP="0074038C">
      <w:pPr>
        <w:pStyle w:val="ListParagraph"/>
        <w:numPr>
          <w:ilvl w:val="0"/>
          <w:numId w:val="12"/>
        </w:numPr>
      </w:pPr>
      <w:r>
        <w:t xml:space="preserve">I plan on using </w:t>
      </w:r>
      <w:r w:rsidRPr="0074038C">
        <w:t>SpeechRecognition</w:t>
      </w:r>
      <w:r>
        <w:t xml:space="preserve"> and </w:t>
      </w:r>
      <w:r w:rsidRPr="0074038C">
        <w:t>pyttsx</w:t>
      </w:r>
    </w:p>
    <w:p w14:paraId="02859C86" w14:textId="77777777" w:rsidR="00B55100" w:rsidRDefault="00B55100" w:rsidP="00B55100"/>
    <w:p w14:paraId="5AD27460" w14:textId="77777777" w:rsidR="00B55100" w:rsidRDefault="00906285" w:rsidP="00B55100">
      <w:pPr>
        <w:pStyle w:val="Heading2"/>
      </w:pPr>
      <w:r>
        <w:t>Make your case</w:t>
      </w:r>
    </w:p>
    <w:p w14:paraId="56C765D3" w14:textId="0997FB1B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</w:rPr>
        <w:t>Not only do I think this is a fun idea. But I think It could potentially be a great benefit for JRTI.</w:t>
      </w:r>
    </w:p>
    <w:p w14:paraId="3A9A364E" w14:textId="5CB88AB7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</w:rPr>
        <w:t>My goal is to create something unique-and user friendly.</w:t>
      </w:r>
    </w:p>
    <w:p w14:paraId="3D8BE21B" w14:textId="1893BA18" w:rsidR="00906285" w:rsidRPr="00906285" w:rsidRDefault="0074038C" w:rsidP="04E7B9D4">
      <w:pPr>
        <w:pStyle w:val="ListParagraph"/>
        <w:numPr>
          <w:ilvl w:val="0"/>
          <w:numId w:val="12"/>
        </w:numPr>
      </w:pPr>
      <w:r>
        <w:rPr>
          <w:i/>
          <w:iCs/>
        </w:rPr>
        <w:t>I’ll be using simple but reliable methods to make this software</w:t>
      </w:r>
      <w:r w:rsidR="7A944620" w:rsidRPr="04E7B9D4">
        <w:rPr>
          <w:i/>
          <w:iCs/>
        </w:rPr>
        <w:t>.</w:t>
      </w:r>
      <w:r>
        <w:rPr>
          <w:i/>
          <w:iCs/>
        </w:rPr>
        <w:t xml:space="preserve"> I made some small copy cats in the past so I’m familiar with what codes and methods I need to use.</w:t>
      </w:r>
    </w:p>
    <w:p w14:paraId="3A6E0DBC" w14:textId="6A7E8E92" w:rsidR="00906285" w:rsidRPr="00906285" w:rsidRDefault="0074038C" w:rsidP="00906285">
      <w:pPr>
        <w:pStyle w:val="ListParagraph"/>
        <w:numPr>
          <w:ilvl w:val="0"/>
          <w:numId w:val="12"/>
        </w:numPr>
      </w:pPr>
      <w:r>
        <w:rPr>
          <w:i/>
          <w:iCs/>
        </w:rPr>
        <w:t>I believe this can benefit the coding class because right of</w:t>
      </w:r>
      <w:r w:rsidR="00E233D1">
        <w:rPr>
          <w:i/>
          <w:iCs/>
        </w:rPr>
        <w:t>f</w:t>
      </w:r>
      <w:r>
        <w:rPr>
          <w:i/>
          <w:iCs/>
        </w:rPr>
        <w:t xml:space="preserve"> the bat it shows new comers what the coding class could create and what they could if they were to join coding</w:t>
      </w:r>
    </w:p>
    <w:p w14:paraId="2B11BCAA" w14:textId="77777777" w:rsidR="00906285" w:rsidRDefault="00906285" w:rsidP="00906285">
      <w:pPr>
        <w:pStyle w:val="Heading2"/>
      </w:pPr>
      <w:r>
        <w:t>Grading</w:t>
      </w:r>
    </w:p>
    <w:p w14:paraId="627F97A7" w14:textId="77777777" w:rsidR="00906285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</w:r>
      <w:r w:rsidR="00906285">
        <w:t>Proposal</w:t>
      </w:r>
    </w:p>
    <w:p w14:paraId="53E9CFF6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Design Document</w:t>
      </w:r>
    </w:p>
    <w:p w14:paraId="4BDBF89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Github</w:t>
      </w:r>
    </w:p>
    <w:p w14:paraId="50DCAC18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 xml:space="preserve">10 Points </w:t>
      </w:r>
      <w:r>
        <w:tab/>
      </w:r>
      <w:r>
        <w:tab/>
        <w:t>Interim Review</w:t>
      </w:r>
    </w:p>
    <w:p w14:paraId="3CC2FC7F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50 Points</w:t>
      </w:r>
      <w:r>
        <w:tab/>
      </w:r>
      <w:r>
        <w:tab/>
        <w:t>Project Grade</w:t>
      </w:r>
    </w:p>
    <w:p w14:paraId="1F5D5D92" w14:textId="77777777" w:rsidR="002E3CE1" w:rsidRDefault="002E3CE1" w:rsidP="00906285">
      <w:pPr>
        <w:pStyle w:val="ListParagraph"/>
        <w:numPr>
          <w:ilvl w:val="0"/>
          <w:numId w:val="12"/>
        </w:numPr>
      </w:pPr>
      <w:r>
        <w:t>10 Points</w:t>
      </w:r>
      <w:r>
        <w:tab/>
      </w:r>
      <w:r>
        <w:tab/>
        <w:t>Program Documentation</w:t>
      </w:r>
    </w:p>
    <w:p w14:paraId="5BDB5DD0" w14:textId="77777777" w:rsidR="002E3CE1" w:rsidRPr="00906285" w:rsidRDefault="002E3CE1" w:rsidP="00906285">
      <w:pPr>
        <w:pStyle w:val="ListParagraph"/>
        <w:numPr>
          <w:ilvl w:val="0"/>
          <w:numId w:val="12"/>
        </w:numPr>
      </w:pPr>
      <w:r>
        <w:t>5 Points</w:t>
      </w:r>
      <w:r>
        <w:tab/>
      </w:r>
      <w:r>
        <w:tab/>
        <w:t>Post Project Questionnaire</w:t>
      </w:r>
    </w:p>
    <w:p w14:paraId="09AAE21C" w14:textId="77777777" w:rsidR="002E3CE1" w:rsidRDefault="002E3CE1" w:rsidP="002E3CE1">
      <w:pPr>
        <w:pStyle w:val="Heading2"/>
      </w:pPr>
      <w:r>
        <w:lastRenderedPageBreak/>
        <w:t>Document History</w:t>
      </w:r>
    </w:p>
    <w:p w14:paraId="7BB11513" w14:textId="77777777" w:rsidR="00907CBB" w:rsidRDefault="00907CBB" w:rsidP="002E3CE1">
      <w:pPr>
        <w:ind w:left="0"/>
      </w:pPr>
    </w:p>
    <w:tbl>
      <w:tblPr>
        <w:tblStyle w:val="GridTable1Light-Accent2"/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  <w:tblDescription w:val="Tracking risks and issues"/>
      </w:tblPr>
      <w:tblGrid>
        <w:gridCol w:w="1316"/>
        <w:gridCol w:w="1122"/>
        <w:gridCol w:w="1869"/>
        <w:gridCol w:w="1518"/>
        <w:gridCol w:w="1577"/>
        <w:gridCol w:w="1958"/>
      </w:tblGrid>
      <w:tr w:rsidR="002E3CE1" w14:paraId="62DC9007" w14:textId="77777777" w:rsidTr="002E3C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898" w:type="dxa"/>
            <w:tcBorders>
              <w:top w:val="nil"/>
              <w:left w:val="nil"/>
            </w:tcBorders>
          </w:tcPr>
          <w:p w14:paraId="53826FFD" w14:textId="77777777" w:rsidR="002E3CE1" w:rsidRDefault="002E3CE1">
            <w:pPr>
              <w:pStyle w:val="Tabletext"/>
            </w:pPr>
            <w:r>
              <w:t>Status</w:t>
            </w:r>
          </w:p>
        </w:tc>
        <w:tc>
          <w:tcPr>
            <w:tcW w:w="1152" w:type="dxa"/>
            <w:tcBorders>
              <w:top w:val="nil"/>
              <w:left w:val="nil"/>
            </w:tcBorders>
            <w:vAlign w:val="bottom"/>
          </w:tcPr>
          <w:p w14:paraId="4E0F20F0" w14:textId="77777777" w:rsidR="002E3CE1" w:rsidRDefault="001C7AD5">
            <w:pPr>
              <w:pStyle w:val="Tabletext"/>
            </w:pPr>
            <w:sdt>
              <w:sdtPr>
                <w:alias w:val="Enter column heading 1:"/>
                <w:tag w:val="Enter column heading 1:"/>
                <w:id w:val="-1859340973"/>
                <w:placeholder>
                  <w:docPart w:val="66CA23E1F572424EAC3EEBAE38AFB99E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Date recorded</w:t>
                </w:r>
              </w:sdtContent>
            </w:sdt>
          </w:p>
        </w:tc>
        <w:tc>
          <w:tcPr>
            <w:tcW w:w="2009" w:type="dxa"/>
            <w:tcBorders>
              <w:top w:val="nil"/>
            </w:tcBorders>
            <w:vAlign w:val="bottom"/>
          </w:tcPr>
          <w:p w14:paraId="356F83D6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tcBorders>
              <w:top w:val="nil"/>
            </w:tcBorders>
            <w:vAlign w:val="bottom"/>
          </w:tcPr>
          <w:p w14:paraId="12216AC2" w14:textId="77777777" w:rsidR="002E3CE1" w:rsidRDefault="002E3CE1" w:rsidP="002E3CE1">
            <w:pPr>
              <w:pStyle w:val="Tabletext"/>
            </w:pPr>
            <w:r>
              <w:t>Severity</w:t>
            </w:r>
          </w:p>
        </w:tc>
        <w:tc>
          <w:tcPr>
            <w:tcW w:w="1577" w:type="dxa"/>
            <w:tcBorders>
              <w:top w:val="nil"/>
            </w:tcBorders>
            <w:vAlign w:val="bottom"/>
          </w:tcPr>
          <w:p w14:paraId="270948EE" w14:textId="77777777" w:rsidR="002E3CE1" w:rsidRDefault="001C7AD5">
            <w:pPr>
              <w:pStyle w:val="Tabletext"/>
            </w:pPr>
            <w:sdt>
              <w:sdtPr>
                <w:alias w:val="Enter column heading 4:"/>
                <w:tag w:val="Enter column heading 4:"/>
                <w:id w:val="-1179195578"/>
                <w:placeholder>
                  <w:docPart w:val="606421D251814D95B485F72F8E60BEF2"/>
                </w:placeholder>
                <w:temporary/>
                <w:showingPlcHdr/>
                <w15:appearance w15:val="hidden"/>
              </w:sdtPr>
              <w:sdtEndPr/>
              <w:sdtContent>
                <w:r w:rsidR="002E3CE1">
                  <w:t>Impact</w:t>
                </w:r>
              </w:sdtContent>
            </w:sdt>
          </w:p>
        </w:tc>
        <w:tc>
          <w:tcPr>
            <w:tcW w:w="2126" w:type="dxa"/>
            <w:tcBorders>
              <w:top w:val="nil"/>
              <w:right w:val="nil"/>
            </w:tcBorders>
            <w:vAlign w:val="bottom"/>
          </w:tcPr>
          <w:p w14:paraId="2A3F8BA2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7504B8FE" w14:textId="77777777" w:rsidTr="002E3CE1">
        <w:tc>
          <w:tcPr>
            <w:tcW w:w="898" w:type="dxa"/>
            <w:tcBorders>
              <w:left w:val="nil"/>
            </w:tcBorders>
          </w:tcPr>
          <w:p w14:paraId="428E5600" w14:textId="77777777" w:rsidR="002E3CE1" w:rsidRDefault="002E3CE1">
            <w:pPr>
              <w:pStyle w:val="Tabletext"/>
            </w:pPr>
            <w:r>
              <w:t>Open/Closed</w:t>
            </w:r>
          </w:p>
        </w:tc>
        <w:sdt>
          <w:sdtPr>
            <w:alias w:val="Enter date1:"/>
            <w:tag w:val="Enter date1:"/>
            <w:id w:val="1769113207"/>
            <w:placeholder>
              <w:docPart w:val="718C4BD759094765B6CF1627587752B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698628B2" w14:textId="77777777" w:rsidR="002E3CE1" w:rsidRDefault="002E3CE1">
                <w:pPr>
                  <w:pStyle w:val="Tabletext"/>
                </w:pPr>
                <w:r>
                  <w:t>Date 1</w:t>
                </w:r>
              </w:p>
            </w:tc>
          </w:sdtContent>
        </w:sdt>
        <w:tc>
          <w:tcPr>
            <w:tcW w:w="2009" w:type="dxa"/>
          </w:tcPr>
          <w:p w14:paraId="5AD427AD" w14:textId="77777777" w:rsidR="002E3CE1" w:rsidRDefault="002E3CE1" w:rsidP="002E3CE1">
            <w:pPr>
              <w:pStyle w:val="Tabletext"/>
            </w:pPr>
            <w:r>
              <w:t>Issue / Question</w:t>
            </w:r>
          </w:p>
        </w:tc>
        <w:tc>
          <w:tcPr>
            <w:tcW w:w="1598" w:type="dxa"/>
            <w:shd w:val="clear" w:color="auto" w:fill="EDEEE5" w:themeFill="accent3" w:themeFillTint="33"/>
          </w:tcPr>
          <w:p w14:paraId="18031116" w14:textId="77777777" w:rsidR="002E3CE1" w:rsidRDefault="002E3CE1" w:rsidP="002E3CE1">
            <w:pPr>
              <w:pStyle w:val="Tabletext"/>
            </w:pPr>
            <w:r>
              <w:t>Critical, Moderate</w:t>
            </w:r>
          </w:p>
        </w:tc>
        <w:tc>
          <w:tcPr>
            <w:tcW w:w="1577" w:type="dxa"/>
            <w:shd w:val="clear" w:color="auto" w:fill="F7EFDE" w:themeFill="accent4" w:themeFillTint="33"/>
          </w:tcPr>
          <w:p w14:paraId="48B3286C" w14:textId="77777777" w:rsidR="002E3CE1" w:rsidRDefault="002E3CE1" w:rsidP="002E3CE1">
            <w:pPr>
              <w:pStyle w:val="Tabletext"/>
            </w:pPr>
            <w:r>
              <w:t>Schedule/Hours</w:t>
            </w:r>
          </w:p>
        </w:tc>
        <w:tc>
          <w:tcPr>
            <w:tcW w:w="2126" w:type="dxa"/>
            <w:tcBorders>
              <w:right w:val="nil"/>
            </w:tcBorders>
          </w:tcPr>
          <w:p w14:paraId="1C229040" w14:textId="77777777" w:rsidR="002E3CE1" w:rsidRDefault="002E3CE1" w:rsidP="002E3CE1">
            <w:pPr>
              <w:pStyle w:val="Tabletext"/>
            </w:pPr>
            <w:r>
              <w:t>Resolution</w:t>
            </w:r>
          </w:p>
        </w:tc>
      </w:tr>
      <w:tr w:rsidR="002E3CE1" w14:paraId="0B99AF6A" w14:textId="77777777" w:rsidTr="002E3CE1">
        <w:tc>
          <w:tcPr>
            <w:tcW w:w="898" w:type="dxa"/>
            <w:tcBorders>
              <w:left w:val="nil"/>
            </w:tcBorders>
          </w:tcPr>
          <w:p w14:paraId="5139EEFE" w14:textId="77777777" w:rsidR="002E3CE1" w:rsidRDefault="002E3CE1">
            <w:pPr>
              <w:pStyle w:val="Tabletext"/>
            </w:pPr>
          </w:p>
        </w:tc>
        <w:sdt>
          <w:sdtPr>
            <w:alias w:val="Enter date2:"/>
            <w:tag w:val="Enter date2:"/>
            <w:id w:val="-867910882"/>
            <w:placeholder>
              <w:docPart w:val="9974ED90B6504FC6876649D4679EC4D6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369276E4" w14:textId="77777777" w:rsidR="002E3CE1" w:rsidRDefault="002E3CE1">
                <w:pPr>
                  <w:pStyle w:val="Tabletext"/>
                </w:pPr>
                <w:r>
                  <w:t>Date 2</w:t>
                </w:r>
              </w:p>
            </w:tc>
          </w:sdtContent>
        </w:sdt>
        <w:sdt>
          <w:sdtPr>
            <w:alias w:val="Enter description:"/>
            <w:tag w:val="Enter description:"/>
            <w:id w:val="1952057013"/>
            <w:placeholder>
              <w:docPart w:val="D9324106388446A19E19DF804AB3BA31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2BE7E2E5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44040568"/>
            <w:placeholder>
              <w:docPart w:val="24D58AB8716A44A8BA928D6E7D888E3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9F82B67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1086115604"/>
            <w:placeholder>
              <w:docPart w:val="4DFD0263049E4DA4B27CB1A6A443F5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40A601CF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1468088523"/>
            <w:placeholder>
              <w:docPart w:val="C836995963CB4AA2ADC3EF3FD5D3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3BA0318D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  <w:tr w:rsidR="002E3CE1" w14:paraId="63282AE3" w14:textId="77777777" w:rsidTr="002E3CE1">
        <w:tc>
          <w:tcPr>
            <w:tcW w:w="898" w:type="dxa"/>
            <w:tcBorders>
              <w:left w:val="nil"/>
            </w:tcBorders>
          </w:tcPr>
          <w:p w14:paraId="21EB2A09" w14:textId="77777777" w:rsidR="002E3CE1" w:rsidRDefault="002E3CE1">
            <w:pPr>
              <w:pStyle w:val="Tabletext"/>
            </w:pPr>
          </w:p>
        </w:tc>
        <w:sdt>
          <w:sdtPr>
            <w:alias w:val="Enter date3:"/>
            <w:tag w:val="Enter date3:"/>
            <w:id w:val="-591391038"/>
            <w:placeholder>
              <w:docPart w:val="8F38BBA86EDB4827952900E6131A6272"/>
            </w:placeholder>
            <w:temporary/>
            <w:showingPlcHdr/>
            <w15:appearance w15:val="hidden"/>
          </w:sdtPr>
          <w:sdtEndPr/>
          <w:sdtContent>
            <w:tc>
              <w:tcPr>
                <w:tcW w:w="1152" w:type="dxa"/>
                <w:tcBorders>
                  <w:left w:val="nil"/>
                </w:tcBorders>
              </w:tcPr>
              <w:p w14:paraId="55B85B68" w14:textId="77777777" w:rsidR="002E3CE1" w:rsidRDefault="002E3CE1">
                <w:pPr>
                  <w:pStyle w:val="Tabletext"/>
                </w:pPr>
                <w:r>
                  <w:t>Date 3</w:t>
                </w:r>
              </w:p>
            </w:tc>
          </w:sdtContent>
        </w:sdt>
        <w:sdt>
          <w:sdtPr>
            <w:alias w:val="Enter description:"/>
            <w:tag w:val="Enter description:"/>
            <w:id w:val="-310947652"/>
            <w:placeholder>
              <w:docPart w:val="4BE2FEB93A5A4E37A3F6C519750F802B"/>
            </w:placeholder>
            <w:temporary/>
            <w:showingPlcHdr/>
            <w15:appearance w15:val="hidden"/>
          </w:sdtPr>
          <w:sdtEndPr/>
          <w:sdtContent>
            <w:tc>
              <w:tcPr>
                <w:tcW w:w="2009" w:type="dxa"/>
              </w:tcPr>
              <w:p w14:paraId="1C979134" w14:textId="77777777" w:rsidR="002E3CE1" w:rsidRDefault="002E3CE1">
                <w:pPr>
                  <w:pStyle w:val="Tabletext"/>
                </w:pPr>
                <w:r>
                  <w:t>Description</w:t>
                </w:r>
              </w:p>
            </w:tc>
          </w:sdtContent>
        </w:sdt>
        <w:sdt>
          <w:sdtPr>
            <w:alias w:val="Enter probability:"/>
            <w:tag w:val="Enter probability:"/>
            <w:id w:val="-149293531"/>
            <w:placeholder>
              <w:docPart w:val="A31FE648DED24E32B4B188CECD5A9A8C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98" w:type="dxa"/>
                <w:shd w:val="clear" w:color="auto" w:fill="EDEEE5" w:themeFill="accent3" w:themeFillTint="33"/>
              </w:tcPr>
              <w:p w14:paraId="7DAA4B5B" w14:textId="77777777" w:rsidR="002E3CE1" w:rsidRDefault="002E3CE1">
                <w:pPr>
                  <w:pStyle w:val="Tabletext"/>
                </w:pPr>
                <w:r>
                  <w:t>Probability</w:t>
                </w:r>
              </w:p>
            </w:tc>
          </w:sdtContent>
        </w:sdt>
        <w:sdt>
          <w:sdtPr>
            <w:alias w:val="Enter impact:"/>
            <w:tag w:val="Enter impact:"/>
            <w:id w:val="-175033675"/>
            <w:placeholder>
              <w:docPart w:val="943F32E116D9405096DA57B16D9DDB88"/>
            </w:placeholder>
            <w:temporary/>
            <w:showingPlcHdr/>
            <w15:appearance w15:val="hidden"/>
          </w:sdtPr>
          <w:sdtEndPr/>
          <w:sdtContent>
            <w:tc>
              <w:tcPr>
                <w:tcW w:w="1577" w:type="dxa"/>
                <w:shd w:val="clear" w:color="auto" w:fill="F7EFDE" w:themeFill="accent4" w:themeFillTint="33"/>
              </w:tcPr>
              <w:p w14:paraId="0919EF9A" w14:textId="77777777" w:rsidR="002E3CE1" w:rsidRDefault="002E3CE1">
                <w:pPr>
                  <w:pStyle w:val="Tabletext"/>
                </w:pPr>
                <w:r>
                  <w:t>Impact</w:t>
                </w:r>
              </w:p>
            </w:tc>
          </w:sdtContent>
        </w:sdt>
        <w:sdt>
          <w:sdtPr>
            <w:alias w:val="Enter meeting plan:"/>
            <w:tag w:val="Enter meeting plan:"/>
            <w:id w:val="-519857011"/>
            <w:placeholder>
              <w:docPart w:val="30C751B9BF9D41DE96CF422A0579A053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26" w:type="dxa"/>
                <w:tcBorders>
                  <w:right w:val="nil"/>
                </w:tcBorders>
              </w:tcPr>
              <w:p w14:paraId="43099F11" w14:textId="77777777" w:rsidR="002E3CE1" w:rsidRDefault="002E3CE1">
                <w:pPr>
                  <w:pStyle w:val="Tabletext"/>
                </w:pPr>
                <w:r>
                  <w:t>Plan</w:t>
                </w:r>
              </w:p>
            </w:tc>
          </w:sdtContent>
        </w:sdt>
      </w:tr>
    </w:tbl>
    <w:p w14:paraId="17022CE5" w14:textId="77777777" w:rsidR="00907CBB" w:rsidRDefault="00907CBB" w:rsidP="002E3CE1"/>
    <w:sectPr w:rsidR="00907CBB"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CDA8A8" w14:textId="77777777" w:rsidR="00B66E09" w:rsidRDefault="00B66E09">
      <w:r>
        <w:separator/>
      </w:r>
    </w:p>
    <w:p w14:paraId="77CBF9E3" w14:textId="77777777" w:rsidR="00B66E09" w:rsidRDefault="00B66E09"/>
  </w:endnote>
  <w:endnote w:type="continuationSeparator" w:id="0">
    <w:p w14:paraId="62640BBA" w14:textId="77777777" w:rsidR="00B66E09" w:rsidRDefault="00B66E09">
      <w:r>
        <w:continuationSeparator/>
      </w:r>
    </w:p>
    <w:p w14:paraId="3322C4EC" w14:textId="77777777" w:rsidR="00B66E09" w:rsidRDefault="00B66E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table"/>
    </w:tblPr>
    <w:tblGrid>
      <w:gridCol w:w="1404"/>
      <w:gridCol w:w="6552"/>
      <w:gridCol w:w="1404"/>
    </w:tblGrid>
    <w:tr w:rsidR="00907CBB" w14:paraId="3F6B832D" w14:textId="77777777" w:rsidTr="00B87079">
      <w:tc>
        <w:tcPr>
          <w:tcW w:w="750" w:type="pct"/>
        </w:tcPr>
        <w:p w14:paraId="446B9A0B" w14:textId="77777777" w:rsidR="00907CBB" w:rsidRDefault="00907CBB" w:rsidP="002E3CE1">
          <w:pPr>
            <w:pStyle w:val="Footer"/>
          </w:pPr>
        </w:p>
      </w:tc>
      <w:tc>
        <w:tcPr>
          <w:tcW w:w="3500" w:type="pct"/>
        </w:tcPr>
        <w:p w14:paraId="6F016F96" w14:textId="54364C08" w:rsidR="00907CBB" w:rsidRDefault="001C7AD5" w:rsidP="00151F34">
          <w:pPr>
            <w:pStyle w:val="Footer"/>
            <w:jc w:val="center"/>
          </w:pPr>
          <w:sdt>
            <w:sdtPr>
              <w:alias w:val="Title:"/>
              <w:tag w:val="Title:"/>
              <w:id w:val="1144241896"/>
              <w:placeholder>
                <w:docPart w:val="E4F37A99CCB74438AD625DD97D8E4876"/>
              </w:placeholder>
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<w15:appearance w15:val="hidden"/>
              <w:text/>
            </w:sdtPr>
            <w:sdtEndPr/>
            <w:sdtContent>
              <w:r w:rsidR="002E3CE1">
                <w:t xml:space="preserve">James Rumsey Coding – </w:t>
              </w:r>
              <w:r w:rsidR="00151F34">
                <w:t>JRTI VOICE ASSISTANT</w:t>
              </w:r>
            </w:sdtContent>
          </w:sdt>
        </w:p>
      </w:tc>
      <w:tc>
        <w:tcPr>
          <w:tcW w:w="750" w:type="pct"/>
        </w:tcPr>
        <w:p w14:paraId="2522B44C" w14:textId="68FF9151" w:rsidR="00907CBB" w:rsidRDefault="00107CB6">
          <w:pPr>
            <w:pStyle w:val="Footer"/>
            <w:jc w:val="right"/>
          </w:pPr>
          <w:r>
            <w:fldChar w:fldCharType="begin"/>
          </w:r>
          <w:r>
            <w:instrText xml:space="preserve"> PAGE  \* Arabic </w:instrText>
          </w:r>
          <w:r>
            <w:fldChar w:fldCharType="separate"/>
          </w:r>
          <w:r w:rsidR="001C7AD5">
            <w:rPr>
              <w:noProof/>
            </w:rPr>
            <w:t>2</w:t>
          </w:r>
          <w:r>
            <w:fldChar w:fldCharType="end"/>
          </w:r>
        </w:p>
      </w:tc>
    </w:tr>
  </w:tbl>
  <w:p w14:paraId="1A943EB3" w14:textId="77777777" w:rsidR="00907CBB" w:rsidRDefault="00907C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440DF54" w14:textId="77777777" w:rsidR="00B66E09" w:rsidRDefault="00B66E09">
      <w:r>
        <w:separator/>
      </w:r>
    </w:p>
    <w:p w14:paraId="37C4723B" w14:textId="77777777" w:rsidR="00B66E09" w:rsidRDefault="00B66E09"/>
  </w:footnote>
  <w:footnote w:type="continuationSeparator" w:id="0">
    <w:p w14:paraId="0A0219F7" w14:textId="77777777" w:rsidR="00B66E09" w:rsidRDefault="00B66E09">
      <w:r>
        <w:continuationSeparator/>
      </w:r>
    </w:p>
    <w:p w14:paraId="0DAAE157" w14:textId="77777777" w:rsidR="00B66E09" w:rsidRDefault="00B66E09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82F00F" w14:textId="77777777" w:rsidR="00907CBB" w:rsidRPr="00B66E09" w:rsidRDefault="04E7B9D4" w:rsidP="00B66E09">
    <w:pPr>
      <w:pStyle w:val="Header"/>
    </w:pPr>
    <w:r>
      <w:rPr>
        <w:noProof/>
        <w:lang w:eastAsia="en-US"/>
      </w:rPr>
      <w:drawing>
        <wp:inline distT="0" distB="0" distL="0" distR="0" wp14:anchorId="1882FE3A" wp14:editId="248A6358">
          <wp:extent cx="2105025" cy="790575"/>
          <wp:effectExtent l="0" t="0" r="9525" b="9525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5025" cy="7905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C3A8ED" w14:textId="77777777" w:rsidR="00736E05" w:rsidRDefault="00B66E09">
    <w:pPr>
      <w:pStyle w:val="Header"/>
    </w:pPr>
    <w:r>
      <w:rPr>
        <w:noProof/>
        <w:lang w:eastAsia="en-US"/>
      </w:rPr>
      <w:drawing>
        <wp:inline distT="0" distB="0" distL="0" distR="0" wp14:anchorId="18E18336" wp14:editId="1E73623F">
          <wp:extent cx="2103120" cy="795528"/>
          <wp:effectExtent l="0" t="0" r="0" b="508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JRTI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03120" cy="79552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36E05"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B8CC422" wp14:editId="724D1D7F">
              <wp:simplePos x="0" y="0"/>
              <wp:positionH relativeFrom="page">
                <wp:posOffset>352425</wp:posOffset>
              </wp:positionH>
              <wp:positionV relativeFrom="page">
                <wp:posOffset>457200</wp:posOffset>
              </wp:positionV>
              <wp:extent cx="228600" cy="9144000"/>
              <wp:effectExtent l="0" t="0" r="3175" b="635"/>
              <wp:wrapNone/>
              <wp:docPr id="2" name="Group 2" descr="Decorative sidebar for cover page 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8600" cy="9144000"/>
                        <a:chOff x="0" y="0"/>
                        <a:chExt cx="228600" cy="9144000"/>
                      </a:xfrm>
                      <a:solidFill>
                        <a:schemeClr val="accent1">
                          <a:lumMod val="75000"/>
                        </a:schemeClr>
                      </a:solidFill>
                    </wpg:grpSpPr>
                    <wps:wsp>
                      <wps:cNvPr id="3" name="Rectangle 3" descr="Decorative sidebar"/>
                      <wps:cNvSpPr/>
                      <wps:spPr>
                        <a:xfrm>
                          <a:off x="0" y="0"/>
                          <a:ext cx="228600" cy="878205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" name="Rectangle 5" descr="Decorative sidebar"/>
                      <wps:cNvSpPr>
                        <a:spLocks noChangeAspect="1"/>
                      </wps:cNvSpPr>
                      <wps:spPr>
                        <a:xfrm>
                          <a:off x="0" y="8915400"/>
                          <a:ext cx="228600" cy="228600"/>
                        </a:xfrm>
                        <a:prstGeom prst="rect">
                          <a:avLst/>
                        </a:prstGeom>
                        <a:grp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2900</wp14:pctWidth>
              </wp14:sizeRelH>
              <wp14:sizeRelV relativeFrom="page">
                <wp14:pctHeight>90900</wp14:pctHeight>
              </wp14:sizeRelV>
            </wp:anchor>
          </w:drawing>
        </mc:Choice>
        <mc:Fallback xmlns:a14="http://schemas.microsoft.com/office/drawing/2010/main" xmlns:pic="http://schemas.openxmlformats.org/drawingml/2006/picture" xmlns:a="http://schemas.openxmlformats.org/drawingml/2006/main">
          <w:pict w14:anchorId="6434D6A9">
            <v:group id="Group 2" style="position:absolute;margin-left:27.75pt;margin-top:36pt;width:18pt;height:10in;z-index:-251657216;mso-width-percent:29;mso-height-percent:909;mso-position-horizontal-relative:page;mso-position-vertical-relative:page;mso-width-percent:29;mso-height-percent:909" alt="Decorative sidebar for cover page " coordsize="2286,91440" o:spid="_x0000_s1026" w14:anchorId="522337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">
              <v:rect id="Rectangle 3" style="position:absolute;width:2286;height:87820;visibility:visible;mso-wrap-style:square;v-text-anchor:middle" alt="Decorative sidebar" o:spid="_x0000_s1027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/>
              <v:rect id="Rectangle 5" style="position:absolute;top:89154;width:2286;height:2286;visibility:visible;mso-wrap-style:square;v-text-anchor:middle" alt="Decorative sidebar" o:spid="_x0000_s1028" filled="f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">
                <v:path arrowok="t"/>
                <o:lock v:ext="edit" aspectratio="t"/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1AAE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9CA513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3E6C5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E78F45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68289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6DE660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A8607C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6F88D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4309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DA8B1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A20556"/>
    <w:multiLevelType w:val="hybridMultilevel"/>
    <w:tmpl w:val="BC98A198"/>
    <w:lvl w:ilvl="0" w:tplc="EAC8B314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E09"/>
    <w:rsid w:val="00067E02"/>
    <w:rsid w:val="00107CB6"/>
    <w:rsid w:val="0013333F"/>
    <w:rsid w:val="00151F34"/>
    <w:rsid w:val="00193898"/>
    <w:rsid w:val="001C7AD5"/>
    <w:rsid w:val="002B21AE"/>
    <w:rsid w:val="002C4500"/>
    <w:rsid w:val="002E3CE1"/>
    <w:rsid w:val="00312838"/>
    <w:rsid w:val="00312DD5"/>
    <w:rsid w:val="0033593E"/>
    <w:rsid w:val="004534A5"/>
    <w:rsid w:val="004566FA"/>
    <w:rsid w:val="00495232"/>
    <w:rsid w:val="004A4EC4"/>
    <w:rsid w:val="005331CA"/>
    <w:rsid w:val="005504AE"/>
    <w:rsid w:val="006529AC"/>
    <w:rsid w:val="00660B21"/>
    <w:rsid w:val="00714CE5"/>
    <w:rsid w:val="00736E05"/>
    <w:rsid w:val="0074038C"/>
    <w:rsid w:val="00822A8D"/>
    <w:rsid w:val="00831731"/>
    <w:rsid w:val="00852FE0"/>
    <w:rsid w:val="00874542"/>
    <w:rsid w:val="008A41EB"/>
    <w:rsid w:val="00906285"/>
    <w:rsid w:val="00907CBB"/>
    <w:rsid w:val="00913AE4"/>
    <w:rsid w:val="00976A9B"/>
    <w:rsid w:val="0099384F"/>
    <w:rsid w:val="009A32A1"/>
    <w:rsid w:val="009E74E5"/>
    <w:rsid w:val="00A46AF1"/>
    <w:rsid w:val="00A72CC5"/>
    <w:rsid w:val="00A8379A"/>
    <w:rsid w:val="00B55100"/>
    <w:rsid w:val="00B55F12"/>
    <w:rsid w:val="00B66E09"/>
    <w:rsid w:val="00B87079"/>
    <w:rsid w:val="00C41938"/>
    <w:rsid w:val="00C64B77"/>
    <w:rsid w:val="00CB5473"/>
    <w:rsid w:val="00DA0B66"/>
    <w:rsid w:val="00E233D1"/>
    <w:rsid w:val="00E279B8"/>
    <w:rsid w:val="00E756E6"/>
    <w:rsid w:val="00EA05B8"/>
    <w:rsid w:val="00EB203B"/>
    <w:rsid w:val="04E7B9D4"/>
    <w:rsid w:val="1C72DA9F"/>
    <w:rsid w:val="1D89C1E6"/>
    <w:rsid w:val="1F837410"/>
    <w:rsid w:val="223EBB31"/>
    <w:rsid w:val="2297AFC3"/>
    <w:rsid w:val="22C2CDDE"/>
    <w:rsid w:val="279F0C2B"/>
    <w:rsid w:val="28ED1058"/>
    <w:rsid w:val="334DF169"/>
    <w:rsid w:val="34E99F5E"/>
    <w:rsid w:val="3C116753"/>
    <w:rsid w:val="56CD9BA8"/>
    <w:rsid w:val="59FAF6B6"/>
    <w:rsid w:val="5EE78AB9"/>
    <w:rsid w:val="65DF307E"/>
    <w:rsid w:val="66E16254"/>
    <w:rsid w:val="7A94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2289"/>
    <o:shapelayout v:ext="edit">
      <o:idmap v:ext="edit" data="1"/>
    </o:shapelayout>
  </w:shapeDefaults>
  <w:decimalSymbol w:val="."/>
  <w:listSeparator w:val=","/>
  <w14:docId w14:val="0540BB2F"/>
  <w15:chartTrackingRefBased/>
  <w15:docId w15:val="{BE2D2668-B88F-4E6E-8763-2AC41D9EC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2"/>
        <w:sz w:val="22"/>
        <w:szCs w:val="22"/>
        <w:lang w:val="en-US" w:eastAsia="ja-JP" w:bidi="ar-SA"/>
        <w14:ligatures w14:val="standard"/>
      </w:rPr>
    </w:rPrDefault>
    <w:pPrDefault>
      <w:pPr>
        <w:spacing w:after="24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333F"/>
    <w:pPr>
      <w:spacing w:after="120" w:line="240" w:lineRule="auto"/>
      <w:ind w:left="72" w:right="72"/>
    </w:pPr>
  </w:style>
  <w:style w:type="paragraph" w:styleId="Heading1">
    <w:name w:val="heading 1"/>
    <w:basedOn w:val="Normal"/>
    <w:next w:val="Normal"/>
    <w:link w:val="Heading1Char"/>
    <w:uiPriority w:val="1"/>
    <w:qFormat/>
    <w:rsid w:val="0013333F"/>
    <w:pPr>
      <w:keepNext/>
      <w:keepLines/>
      <w:spacing w:after="40"/>
      <w:outlineLvl w:val="0"/>
    </w:pPr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13333F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1"/>
    <w:qFormat/>
    <w:rsid w:val="0013333F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caps/>
      <w:color w:val="555A3C" w:themeColor="accent3" w:themeShade="8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33F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33F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3333F"/>
    <w:rPr>
      <w:rFonts w:asciiTheme="majorHAnsi" w:eastAsiaTheme="majorEastAsia" w:hAnsiTheme="majorHAnsi" w:cstheme="majorBidi"/>
      <w:caps/>
      <w:color w:val="355D7E" w:themeColor="accent1" w:themeShade="8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1"/>
    <w:rsid w:val="0013333F"/>
    <w:rPr>
      <w:rFonts w:asciiTheme="majorHAnsi" w:eastAsiaTheme="majorEastAsia" w:hAnsiTheme="majorHAnsi" w:cstheme="majorBidi"/>
      <w:caps/>
      <w:color w:val="555A3C" w:themeColor="accent3" w:themeShade="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cap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cap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33F"/>
    <w:rPr>
      <w:rFonts w:asciiTheme="majorHAnsi" w:eastAsiaTheme="majorEastAsia" w:hAnsiTheme="majorHAnsi" w:cstheme="majorBidi"/>
      <w:b/>
      <w:bCs/>
      <w:caps/>
      <w:color w:val="595959" w:themeColor="text1" w:themeTint="A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33F"/>
    <w:rPr>
      <w:rFonts w:asciiTheme="majorHAnsi" w:eastAsiaTheme="majorEastAsia" w:hAnsiTheme="majorHAnsi" w:cstheme="majorBidi"/>
      <w:b/>
      <w:bCs/>
      <w:i/>
      <w:iCs/>
      <w:caps/>
      <w:color w:val="595959" w:themeColor="text1" w:themeTint="A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13333F"/>
    <w:pPr>
      <w:spacing w:after="0"/>
      <w:jc w:val="right"/>
    </w:pPr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3333F"/>
    <w:rPr>
      <w:rFonts w:asciiTheme="majorHAnsi" w:eastAsiaTheme="majorEastAsia" w:hAnsiTheme="majorHAnsi" w:cstheme="majorBidi"/>
      <w:caps/>
      <w:color w:val="B85A22" w:themeColor="accent2" w:themeShade="BF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"/>
    <w:qFormat/>
    <w:pPr>
      <w:jc w:val="right"/>
    </w:pPr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1">
    <w:name w:val="Grid Table 3 Accent 1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ListTable7Colorful-Accent1">
    <w:name w:val="List Table 7 Colorful Accent 1"/>
    <w:basedOn w:val="TableNormal"/>
    <w:uiPriority w:val="52"/>
    <w:pPr>
      <w:spacing w:after="0" w:line="240" w:lineRule="auto"/>
    </w:pPr>
    <w:rPr>
      <w:color w:val="548AB7" w:themeColor="accent1" w:themeShade="BF"/>
    </w:r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-Accent1">
    <w:name w:val="Grid Table 5 Dark Accent 1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29" w:type="dxa"/>
        <w:bottom w:w="29" w:type="dxa"/>
      </w:tblCellMar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GridTable4-Accent6">
    <w:name w:val="Grid Table 4 Accent 6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ListTable2-Accent1">
    <w:name w:val="List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13333F"/>
    <w:rPr>
      <w:color w:val="595959" w:themeColor="text1" w:themeTint="A6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GridTable4-Accent2">
    <w:name w:val="Grid Table 4 Accent 2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1Light-Accent6">
    <w:name w:val="Grid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1Light-Accent6">
    <w:name w:val="List Table 1 Light Accent 6"/>
    <w:basedOn w:val="TableNormal"/>
    <w:uiPriority w:val="46"/>
    <w:pPr>
      <w:spacing w:after="0" w:line="240" w:lineRule="auto"/>
    </w:pPr>
    <w:tblPr>
      <w:tblStyleRowBandSize w:val="1"/>
      <w:tblStyleColBandSize w:val="1"/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paragraph" w:styleId="Header">
    <w:name w:val="header"/>
    <w:basedOn w:val="Normal"/>
    <w:link w:val="HeaderChar"/>
    <w:uiPriority w:val="2"/>
    <w:unhideWhenUsed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2"/>
  </w:style>
  <w:style w:type="paragraph" w:styleId="Footer">
    <w:name w:val="footer"/>
    <w:basedOn w:val="Normal"/>
    <w:link w:val="FooterChar"/>
    <w:uiPriority w:val="2"/>
    <w:unhideWhenUsed/>
    <w:pPr>
      <w:spacing w:after="0"/>
    </w:pPr>
  </w:style>
  <w:style w:type="character" w:customStyle="1" w:styleId="FooterChar">
    <w:name w:val="Footer Char"/>
    <w:basedOn w:val="DefaultParagraphFont"/>
    <w:link w:val="Footer"/>
    <w:uiPriority w:val="2"/>
  </w:style>
  <w:style w:type="table" w:customStyle="1" w:styleId="Noborders">
    <w:name w:val="No borders"/>
    <w:basedOn w:val="TableNormal"/>
    <w:uiPriority w:val="99"/>
    <w:pPr>
      <w:spacing w:after="0" w:line="240" w:lineRule="auto"/>
    </w:pPr>
    <w:tblPr/>
  </w:style>
  <w:style w:type="table" w:styleId="GridTable1Light-Accent1">
    <w:name w:val="Grid Table 1 Light Accent 1"/>
    <w:aliases w:val="Sample questionnaires table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insideH w:val="single" w:sz="4" w:space="0" w:color="94B6D2" w:themeColor="accent1"/>
      </w:tblBorders>
      <w:tblCellMar>
        <w:top w:w="29" w:type="dxa"/>
        <w:bottom w:w="29" w:type="dxa"/>
      </w:tblCellMar>
    </w:tblPr>
    <w:tblStylePr w:type="firstRow">
      <w:rPr>
        <w:b w:val="0"/>
        <w:bCs/>
      </w:rPr>
      <w:tblPr/>
      <w:tcPr>
        <w:tcBorders>
          <w:top w:val="nil"/>
          <w:left w:val="nil"/>
          <w:bottom w:val="single" w:sz="12" w:space="0" w:color="94B6D2" w:themeColor="accent1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paragraph" w:customStyle="1" w:styleId="Logo">
    <w:name w:val="Logo"/>
    <w:basedOn w:val="Normal"/>
    <w:uiPriority w:val="1"/>
    <w:qFormat/>
    <w:rsid w:val="00E279B8"/>
    <w:pPr>
      <w:spacing w:before="5160" w:after="1440" w:line="720" w:lineRule="auto"/>
      <w:jc w:val="right"/>
    </w:pPr>
    <w:rPr>
      <w:noProof/>
      <w:color w:val="59473F" w:themeColor="text2" w:themeShade="BF"/>
      <w:sz w:val="52"/>
      <w:szCs w:val="52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hAnsi="Arial" w:cs="Arial"/>
      <w:vanish/>
      <w:sz w:val="16"/>
      <w:szCs w:val="16"/>
    </w:rPr>
  </w:style>
  <w:style w:type="paragraph" w:customStyle="1" w:styleId="Contactinfo">
    <w:name w:val="Contact info"/>
    <w:basedOn w:val="Normal"/>
    <w:uiPriority w:val="1"/>
    <w:qFormat/>
    <w:pPr>
      <w:spacing w:after="0"/>
      <w:jc w:val="right"/>
    </w:pPr>
    <w:rPr>
      <w:caps/>
    </w:rPr>
  </w:style>
  <w:style w:type="table" w:styleId="GridTable3-Accent3">
    <w:name w:val="Grid Table 3 Accent 3"/>
    <w:basedOn w:val="TableNormal"/>
    <w:uiPriority w:val="48"/>
    <w:pPr>
      <w:spacing w:after="0" w:line="240" w:lineRule="auto"/>
    </w:p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GridTable5Dark-Accent3">
    <w:name w:val="Grid Table 5 Dark Accent 3"/>
    <w:basedOn w:val="TableNormal"/>
    <w:uiPriority w:val="5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GridTable1Light-Accent3">
    <w:name w:val="Grid Table 1 Light Accent 3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Tabletext">
    <w:name w:val="Table text"/>
    <w:basedOn w:val="Normal"/>
    <w:uiPriority w:val="1"/>
    <w:qFormat/>
    <w:pPr>
      <w:spacing w:before="120" w:after="0"/>
    </w:pPr>
  </w:style>
  <w:style w:type="table" w:styleId="ListTable6Colorful-Accent2">
    <w:name w:val="List Table 6 Colorful Accent 2"/>
    <w:basedOn w:val="TableNormal"/>
    <w:uiPriority w:val="51"/>
    <w:pPr>
      <w:spacing w:after="0" w:line="240" w:lineRule="auto"/>
    </w:pPr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Bullet">
    <w:name w:val="List Bullet"/>
    <w:basedOn w:val="Normal"/>
    <w:uiPriority w:val="1"/>
    <w:unhideWhenUsed/>
    <w:pPr>
      <w:numPr>
        <w:numId w:val="2"/>
      </w:numPr>
    </w:pPr>
  </w:style>
  <w:style w:type="paragraph" w:customStyle="1" w:styleId="Image">
    <w:name w:val="Image"/>
    <w:basedOn w:val="Normal"/>
    <w:qFormat/>
    <w:rsid w:val="00E279B8"/>
    <w:pPr>
      <w:spacing w:before="5760" w:after="0" w:line="720" w:lineRule="auto"/>
      <w:jc w:val="right"/>
    </w:pPr>
  </w:style>
  <w:style w:type="character" w:styleId="IntenseEmphasis">
    <w:name w:val="Intense Emphasis"/>
    <w:basedOn w:val="DefaultParagraphFont"/>
    <w:uiPriority w:val="21"/>
    <w:semiHidden/>
    <w:unhideWhenUsed/>
    <w:rsid w:val="0013333F"/>
    <w:rPr>
      <w:i/>
      <w:iCs/>
      <w:color w:val="355D7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13333F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355D7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3333F"/>
    <w:rPr>
      <w:i/>
      <w:iCs/>
      <w:color w:val="355D7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rsid w:val="0013333F"/>
    <w:rPr>
      <w:b/>
      <w:bCs/>
      <w:caps w:val="0"/>
      <w:smallCaps/>
      <w:color w:val="355D7E" w:themeColor="accent1" w:themeShade="80"/>
      <w:spacing w:val="5"/>
    </w:rPr>
  </w:style>
  <w:style w:type="paragraph" w:styleId="BlockText">
    <w:name w:val="Block Text"/>
    <w:basedOn w:val="Normal"/>
    <w:uiPriority w:val="99"/>
    <w:semiHidden/>
    <w:unhideWhenUsed/>
    <w:rsid w:val="0013333F"/>
    <w:pPr>
      <w:pBdr>
        <w:top w:val="single" w:sz="2" w:space="10" w:color="355D7E" w:themeColor="accent1" w:themeShade="80" w:shadow="1"/>
        <w:left w:val="single" w:sz="2" w:space="10" w:color="355D7E" w:themeColor="accent1" w:themeShade="80" w:shadow="1"/>
        <w:bottom w:val="single" w:sz="2" w:space="10" w:color="355D7E" w:themeColor="accent1" w:themeShade="80" w:shadow="1"/>
        <w:right w:val="single" w:sz="2" w:space="10" w:color="355D7E" w:themeColor="accent1" w:themeShade="80" w:shadow="1"/>
      </w:pBdr>
      <w:ind w:left="1152" w:right="1152"/>
    </w:pPr>
    <w:rPr>
      <w:i/>
      <w:iCs/>
      <w:color w:val="355D7E" w:themeColor="accent1" w:themeShade="80"/>
    </w:rPr>
  </w:style>
  <w:style w:type="character" w:styleId="Hyperlink">
    <w:name w:val="Hyperlink"/>
    <w:basedOn w:val="DefaultParagraphFont"/>
    <w:uiPriority w:val="99"/>
    <w:semiHidden/>
    <w:unhideWhenUsed/>
    <w:rsid w:val="0013333F"/>
    <w:rPr>
      <w:color w:val="7C5F1D" w:themeColor="accent4" w:themeShade="80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333F"/>
    <w:rPr>
      <w:color w:val="595959" w:themeColor="text1" w:themeTint="A6"/>
      <w:shd w:val="clear" w:color="auto" w:fill="E6E6E6"/>
    </w:rPr>
  </w:style>
  <w:style w:type="paragraph" w:styleId="ListParagraph">
    <w:name w:val="List Paragraph"/>
    <w:basedOn w:val="Normal"/>
    <w:uiPriority w:val="34"/>
    <w:unhideWhenUsed/>
    <w:qFormat/>
    <w:rsid w:val="00B66E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46AF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A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eacher\AppData\Roaming\Microsoft\Templates\Project%20communication%20pla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394531B4B7D4ABFABE5BE31ED027A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404D1-8012-4BD8-AB5B-DC4142F9F977}"/>
      </w:docPartPr>
      <w:docPartBody>
        <w:p w:rsidR="00074D8C" w:rsidRDefault="006529AC">
          <w:pPr>
            <w:pStyle w:val="F394531B4B7D4ABFABE5BE31ED027A7A"/>
          </w:pPr>
          <w:r>
            <w:t>Presented by:</w:t>
          </w:r>
        </w:p>
      </w:docPartBody>
    </w:docPart>
    <w:docPart>
      <w:docPartPr>
        <w:name w:val="9851A882E050447FA9237FF3B5055C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1AAA42-32DA-4341-90A7-6E8193F2C000}"/>
      </w:docPartPr>
      <w:docPartBody>
        <w:p w:rsidR="00074D8C" w:rsidRDefault="006529AC">
          <w:pPr>
            <w:pStyle w:val="9851A882E050447FA9237FF3B5055C23"/>
          </w:pPr>
          <w:r>
            <w:t>Your name</w:t>
          </w:r>
        </w:p>
      </w:docPartBody>
    </w:docPart>
    <w:docPart>
      <w:docPartPr>
        <w:name w:val="978ED333248C41BB99131DD88F03B9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741F0-87B7-4528-8B6D-B43911D0F277}"/>
      </w:docPartPr>
      <w:docPartBody>
        <w:p w:rsidR="00074D8C" w:rsidRDefault="006529AC">
          <w:pPr>
            <w:pStyle w:val="978ED333248C41BB99131DD88F03B91C"/>
          </w:pPr>
          <w:r>
            <w:t>company name</w:t>
          </w:r>
        </w:p>
      </w:docPartBody>
    </w:docPart>
    <w:docPart>
      <w:docPartPr>
        <w:name w:val="2C88D11115D6421A867846EC0CD65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974C39-AA25-4080-8BE3-A8E88D444A2C}"/>
      </w:docPartPr>
      <w:docPartBody>
        <w:p w:rsidR="00074D8C" w:rsidRDefault="006529AC">
          <w:pPr>
            <w:pStyle w:val="2C88D11115D6421A867846EC0CD65CDB"/>
          </w:pPr>
          <w:r>
            <w:t>Company address</w:t>
          </w:r>
        </w:p>
      </w:docPartBody>
    </w:docPart>
    <w:docPart>
      <w:docPartPr>
        <w:name w:val="3DB6E115D4734DA58DD553B50A7825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099C07-D2C7-4F7D-9A4D-E15ED34BCC7C}"/>
      </w:docPartPr>
      <w:docPartBody>
        <w:p w:rsidR="00074D8C" w:rsidRDefault="006529AC">
          <w:pPr>
            <w:pStyle w:val="3DB6E115D4734DA58DD553B50A7825EE"/>
          </w:pPr>
          <w:r>
            <w:t>Project Communication Plan</w:t>
          </w:r>
        </w:p>
      </w:docPartBody>
    </w:docPart>
    <w:docPart>
      <w:docPartPr>
        <w:name w:val="E4F37A99CCB74438AD625DD97D8E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6F3284-E89C-436F-9E0C-CC5B1E87624C}"/>
      </w:docPartPr>
      <w:docPartBody>
        <w:p w:rsidR="00074D8C" w:rsidRDefault="006529AC">
          <w:pPr>
            <w:pStyle w:val="E4F37A99CCB74438AD625DD97D8E4876"/>
          </w:pPr>
          <w:r>
            <w:t>Probability</w:t>
          </w:r>
        </w:p>
      </w:docPartBody>
    </w:docPart>
    <w:docPart>
      <w:docPartPr>
        <w:name w:val="66CA23E1F572424EAC3EEBAE38AFB9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E62CE7-B041-47E0-9688-4563E8344697}"/>
      </w:docPartPr>
      <w:docPartBody>
        <w:p w:rsidR="00074D8C" w:rsidRDefault="006529AC" w:rsidP="006529AC">
          <w:pPr>
            <w:pStyle w:val="66CA23E1F572424EAC3EEBAE38AFB99E"/>
          </w:pPr>
          <w:r>
            <w:t>Date recorded</w:t>
          </w:r>
        </w:p>
      </w:docPartBody>
    </w:docPart>
    <w:docPart>
      <w:docPartPr>
        <w:name w:val="606421D251814D95B485F72F8E60BE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8C438-27AB-4351-9D75-BFFAEA247EB3}"/>
      </w:docPartPr>
      <w:docPartBody>
        <w:p w:rsidR="00074D8C" w:rsidRDefault="006529AC" w:rsidP="006529AC">
          <w:pPr>
            <w:pStyle w:val="606421D251814D95B485F72F8E60BEF2"/>
          </w:pPr>
          <w:r>
            <w:t>Impact</w:t>
          </w:r>
        </w:p>
      </w:docPartBody>
    </w:docPart>
    <w:docPart>
      <w:docPartPr>
        <w:name w:val="718C4BD759094765B6CF162758775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524EF8-0CEE-4E55-8A43-F7F47127E330}"/>
      </w:docPartPr>
      <w:docPartBody>
        <w:p w:rsidR="00074D8C" w:rsidRDefault="006529AC" w:rsidP="006529AC">
          <w:pPr>
            <w:pStyle w:val="718C4BD759094765B6CF1627587752BD"/>
          </w:pPr>
          <w:r>
            <w:t>Date 1</w:t>
          </w:r>
        </w:p>
      </w:docPartBody>
    </w:docPart>
    <w:docPart>
      <w:docPartPr>
        <w:name w:val="9974ED90B6504FC6876649D4679EC4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300E2-3255-4B0A-90C7-AD7EDCBF91CE}"/>
      </w:docPartPr>
      <w:docPartBody>
        <w:p w:rsidR="00074D8C" w:rsidRDefault="006529AC" w:rsidP="006529AC">
          <w:pPr>
            <w:pStyle w:val="9974ED90B6504FC6876649D4679EC4D6"/>
          </w:pPr>
          <w:r>
            <w:t>Date 2</w:t>
          </w:r>
        </w:p>
      </w:docPartBody>
    </w:docPart>
    <w:docPart>
      <w:docPartPr>
        <w:name w:val="D9324106388446A19E19DF804AB3BA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D4D3C-ED8F-4A7A-802A-C99E3FDB0CF4}"/>
      </w:docPartPr>
      <w:docPartBody>
        <w:p w:rsidR="00074D8C" w:rsidRDefault="006529AC" w:rsidP="006529AC">
          <w:pPr>
            <w:pStyle w:val="D9324106388446A19E19DF804AB3BA31"/>
          </w:pPr>
          <w:r>
            <w:t>Description</w:t>
          </w:r>
        </w:p>
      </w:docPartBody>
    </w:docPart>
    <w:docPart>
      <w:docPartPr>
        <w:name w:val="24D58AB8716A44A8BA928D6E7D888E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43C41F-75FC-49F8-9B4C-D0C95572A291}"/>
      </w:docPartPr>
      <w:docPartBody>
        <w:p w:rsidR="00074D8C" w:rsidRDefault="006529AC" w:rsidP="006529AC">
          <w:pPr>
            <w:pStyle w:val="24D58AB8716A44A8BA928D6E7D888E32"/>
          </w:pPr>
          <w:r>
            <w:t>Probability</w:t>
          </w:r>
        </w:p>
      </w:docPartBody>
    </w:docPart>
    <w:docPart>
      <w:docPartPr>
        <w:name w:val="4DFD0263049E4DA4B27CB1A6A443F5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2C6F9F-2DF2-4802-9123-88735BE845A6}"/>
      </w:docPartPr>
      <w:docPartBody>
        <w:p w:rsidR="00074D8C" w:rsidRDefault="006529AC" w:rsidP="006529AC">
          <w:pPr>
            <w:pStyle w:val="4DFD0263049E4DA4B27CB1A6A443F52B"/>
          </w:pPr>
          <w:r>
            <w:t>Impact</w:t>
          </w:r>
        </w:p>
      </w:docPartBody>
    </w:docPart>
    <w:docPart>
      <w:docPartPr>
        <w:name w:val="C836995963CB4AA2ADC3EF3FD5D3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B16DF0-5832-4CD0-8AAD-502C8ACEBF22}"/>
      </w:docPartPr>
      <w:docPartBody>
        <w:p w:rsidR="00074D8C" w:rsidRDefault="006529AC" w:rsidP="006529AC">
          <w:pPr>
            <w:pStyle w:val="C836995963CB4AA2ADC3EF3FD5D37992"/>
          </w:pPr>
          <w:r>
            <w:t>Plan</w:t>
          </w:r>
        </w:p>
      </w:docPartBody>
    </w:docPart>
    <w:docPart>
      <w:docPartPr>
        <w:name w:val="8F38BBA86EDB4827952900E6131A62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A9DAE-D594-43DA-9140-5EFC68C4CCA2}"/>
      </w:docPartPr>
      <w:docPartBody>
        <w:p w:rsidR="00074D8C" w:rsidRDefault="006529AC" w:rsidP="006529AC">
          <w:pPr>
            <w:pStyle w:val="8F38BBA86EDB4827952900E6131A6272"/>
          </w:pPr>
          <w:r>
            <w:t>Date 3</w:t>
          </w:r>
        </w:p>
      </w:docPartBody>
    </w:docPart>
    <w:docPart>
      <w:docPartPr>
        <w:name w:val="4BE2FEB93A5A4E37A3F6C519750F8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229C0-B5B5-4322-A1B5-B83254D75C89}"/>
      </w:docPartPr>
      <w:docPartBody>
        <w:p w:rsidR="00074D8C" w:rsidRDefault="006529AC" w:rsidP="006529AC">
          <w:pPr>
            <w:pStyle w:val="4BE2FEB93A5A4E37A3F6C519750F802B"/>
          </w:pPr>
          <w:r>
            <w:t>Description</w:t>
          </w:r>
        </w:p>
      </w:docPartBody>
    </w:docPart>
    <w:docPart>
      <w:docPartPr>
        <w:name w:val="A31FE648DED24E32B4B188CECD5A9A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24DF64-7151-4FD2-ADCA-076CC123D81D}"/>
      </w:docPartPr>
      <w:docPartBody>
        <w:p w:rsidR="00074D8C" w:rsidRDefault="006529AC" w:rsidP="006529AC">
          <w:pPr>
            <w:pStyle w:val="A31FE648DED24E32B4B188CECD5A9A8C"/>
          </w:pPr>
          <w:r>
            <w:t>Probability</w:t>
          </w:r>
        </w:p>
      </w:docPartBody>
    </w:docPart>
    <w:docPart>
      <w:docPartPr>
        <w:name w:val="943F32E116D9405096DA57B16D9DDB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06E374-9031-4F0E-A66E-98A9F11D0A15}"/>
      </w:docPartPr>
      <w:docPartBody>
        <w:p w:rsidR="00074D8C" w:rsidRDefault="006529AC" w:rsidP="006529AC">
          <w:pPr>
            <w:pStyle w:val="943F32E116D9405096DA57B16D9DDB88"/>
          </w:pPr>
          <w:r>
            <w:t>Impact</w:t>
          </w:r>
        </w:p>
      </w:docPartBody>
    </w:docPart>
    <w:docPart>
      <w:docPartPr>
        <w:name w:val="30C751B9BF9D41DE96CF422A0579A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1E6970-8B3D-45D2-90B6-916F7F462C71}"/>
      </w:docPartPr>
      <w:docPartBody>
        <w:p w:rsidR="00074D8C" w:rsidRDefault="006529AC" w:rsidP="006529AC">
          <w:pPr>
            <w:pStyle w:val="30C751B9BF9D41DE96CF422A0579A053"/>
          </w:pPr>
          <w:r>
            <w:t>Plan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AC"/>
    <w:rsid w:val="00074D8C"/>
    <w:rsid w:val="00652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3D08540B0384065A8E54107CB87B476">
    <w:name w:val="33D08540B0384065A8E54107CB87B476"/>
  </w:style>
  <w:style w:type="paragraph" w:customStyle="1" w:styleId="854C7DA8052B48E69C06C298676CB746">
    <w:name w:val="854C7DA8052B48E69C06C298676CB746"/>
  </w:style>
  <w:style w:type="paragraph" w:customStyle="1" w:styleId="EAD562F79B9D48C5AD2D38260C6A8D2D">
    <w:name w:val="EAD562F79B9D48C5AD2D38260C6A8D2D"/>
  </w:style>
  <w:style w:type="paragraph" w:customStyle="1" w:styleId="F394531B4B7D4ABFABE5BE31ED027A7A">
    <w:name w:val="F394531B4B7D4ABFABE5BE31ED027A7A"/>
  </w:style>
  <w:style w:type="paragraph" w:customStyle="1" w:styleId="9851A882E050447FA9237FF3B5055C23">
    <w:name w:val="9851A882E050447FA9237FF3B5055C23"/>
  </w:style>
  <w:style w:type="paragraph" w:customStyle="1" w:styleId="978ED333248C41BB99131DD88F03B91C">
    <w:name w:val="978ED333248C41BB99131DD88F03B91C"/>
  </w:style>
  <w:style w:type="paragraph" w:customStyle="1" w:styleId="2C88D11115D6421A867846EC0CD65CDB">
    <w:name w:val="2C88D11115D6421A867846EC0CD65CDB"/>
  </w:style>
  <w:style w:type="paragraph" w:customStyle="1" w:styleId="3DB6E115D4734DA58DD553B50A7825EE">
    <w:name w:val="3DB6E115D4734DA58DD553B50A7825EE"/>
  </w:style>
  <w:style w:type="paragraph" w:customStyle="1" w:styleId="2D2DFE2A014B4BE1907BC46624FF4355">
    <w:name w:val="2D2DFE2A014B4BE1907BC46624FF4355"/>
  </w:style>
  <w:style w:type="paragraph" w:customStyle="1" w:styleId="557C492D73734589B08C685AD98C4574">
    <w:name w:val="557C492D73734589B08C685AD98C4574"/>
  </w:style>
  <w:style w:type="paragraph" w:customStyle="1" w:styleId="07454568FF9C4C1BAD6E67507E5A9958">
    <w:name w:val="07454568FF9C4C1BAD6E67507E5A9958"/>
  </w:style>
  <w:style w:type="paragraph" w:customStyle="1" w:styleId="8D672E7A33CB49C0A833A2C22ACF0A67">
    <w:name w:val="8D672E7A33CB49C0A833A2C22ACF0A67"/>
  </w:style>
  <w:style w:type="paragraph" w:customStyle="1" w:styleId="FA9F4A4C304742C58796DA67C8753ACF">
    <w:name w:val="FA9F4A4C304742C58796DA67C8753ACF"/>
  </w:style>
  <w:style w:type="paragraph" w:customStyle="1" w:styleId="0D1B4AE9292442D0927B70134523AE87">
    <w:name w:val="0D1B4AE9292442D0927B70134523AE87"/>
  </w:style>
  <w:style w:type="paragraph" w:customStyle="1" w:styleId="CA478F94EDEA4317BC9A7BF51A9BE7CE">
    <w:name w:val="CA478F94EDEA4317BC9A7BF51A9BE7CE"/>
  </w:style>
  <w:style w:type="paragraph" w:customStyle="1" w:styleId="69E0FFFBB84D4FA18FB81AF9A480CF04">
    <w:name w:val="69E0FFFBB84D4FA18FB81AF9A480CF04"/>
  </w:style>
  <w:style w:type="paragraph" w:customStyle="1" w:styleId="E53FC89E31B74EE29A52739A118A35D0">
    <w:name w:val="E53FC89E31B74EE29A52739A118A35D0"/>
  </w:style>
  <w:style w:type="paragraph" w:customStyle="1" w:styleId="6EB83C7F29B04C18AEC3445264CD98BE">
    <w:name w:val="6EB83C7F29B04C18AEC3445264CD98BE"/>
  </w:style>
  <w:style w:type="paragraph" w:customStyle="1" w:styleId="AA8309E964F14D2E814078D40FBEDD39">
    <w:name w:val="AA8309E964F14D2E814078D40FBEDD39"/>
  </w:style>
  <w:style w:type="paragraph" w:customStyle="1" w:styleId="99EF4A4C43244D3D87080E81BF5A2FDB">
    <w:name w:val="99EF4A4C43244D3D87080E81BF5A2FDB"/>
  </w:style>
  <w:style w:type="paragraph" w:customStyle="1" w:styleId="B62FB21DF8FE4A10B2283EAC9AC2C234">
    <w:name w:val="B62FB21DF8FE4A10B2283EAC9AC2C234"/>
  </w:style>
  <w:style w:type="paragraph" w:customStyle="1" w:styleId="FB5DCBEC57DC4DDDB2970A228DD1A1D9">
    <w:name w:val="FB5DCBEC57DC4DDDB2970A228DD1A1D9"/>
  </w:style>
  <w:style w:type="paragraph" w:customStyle="1" w:styleId="E5DD790F5F7A4B3B8E65A3B01D3FC09E">
    <w:name w:val="E5DD790F5F7A4B3B8E65A3B01D3FC09E"/>
  </w:style>
  <w:style w:type="paragraph" w:customStyle="1" w:styleId="0B181B29367745EF9787275493948024">
    <w:name w:val="0B181B29367745EF9787275493948024"/>
  </w:style>
  <w:style w:type="paragraph" w:customStyle="1" w:styleId="383378F194BD477DB69DBF9116719C4F">
    <w:name w:val="383378F194BD477DB69DBF9116719C4F"/>
  </w:style>
  <w:style w:type="paragraph" w:customStyle="1" w:styleId="67B3BCC26319402D8A9A0F3F9481E84C">
    <w:name w:val="67B3BCC26319402D8A9A0F3F9481E84C"/>
  </w:style>
  <w:style w:type="paragraph" w:customStyle="1" w:styleId="DD7A4C6AEEB04FD4898889895D95A001">
    <w:name w:val="DD7A4C6AEEB04FD4898889895D95A001"/>
  </w:style>
  <w:style w:type="paragraph" w:customStyle="1" w:styleId="AA978865EEF14D4F8E7CBE72B1DFAC85">
    <w:name w:val="AA978865EEF14D4F8E7CBE72B1DFAC85"/>
  </w:style>
  <w:style w:type="paragraph" w:customStyle="1" w:styleId="1DAF929465AF417691106657A41DC5E2">
    <w:name w:val="1DAF929465AF417691106657A41DC5E2"/>
  </w:style>
  <w:style w:type="paragraph" w:customStyle="1" w:styleId="65D7923FD3B747A4BF188289A9EE7BFF">
    <w:name w:val="65D7923FD3B747A4BF188289A9EE7BFF"/>
  </w:style>
  <w:style w:type="paragraph" w:customStyle="1" w:styleId="D02CB5DF17D14B30AAF2821397B9AB78">
    <w:name w:val="D02CB5DF17D14B30AAF2821397B9AB78"/>
  </w:style>
  <w:style w:type="paragraph" w:customStyle="1" w:styleId="FA16850EE2DF46CBB00F0236560F9F88">
    <w:name w:val="FA16850EE2DF46CBB00F0236560F9F88"/>
  </w:style>
  <w:style w:type="paragraph" w:customStyle="1" w:styleId="49E5BA3DBA4D49ECBD7966F754921635">
    <w:name w:val="49E5BA3DBA4D49ECBD7966F754921635"/>
  </w:style>
  <w:style w:type="paragraph" w:customStyle="1" w:styleId="ECD5BDC006644D0082A559D0F293532A">
    <w:name w:val="ECD5BDC006644D0082A559D0F293532A"/>
  </w:style>
  <w:style w:type="paragraph" w:customStyle="1" w:styleId="63A867EAB37F4640807ED8F8857684F3">
    <w:name w:val="63A867EAB37F4640807ED8F8857684F3"/>
  </w:style>
  <w:style w:type="paragraph" w:customStyle="1" w:styleId="30AC9519C9D54F659222A47DFB43B4C3">
    <w:name w:val="30AC9519C9D54F659222A47DFB43B4C3"/>
  </w:style>
  <w:style w:type="paragraph" w:customStyle="1" w:styleId="B8C500A909AE4D9DA87738F03212B63F">
    <w:name w:val="B8C500A909AE4D9DA87738F03212B63F"/>
  </w:style>
  <w:style w:type="paragraph" w:customStyle="1" w:styleId="160CF4515497443CAB262A1DF900D79B">
    <w:name w:val="160CF4515497443CAB262A1DF900D79B"/>
  </w:style>
  <w:style w:type="paragraph" w:customStyle="1" w:styleId="29804B632D1746DB83F4EB9E36D231A0">
    <w:name w:val="29804B632D1746DB83F4EB9E36D231A0"/>
  </w:style>
  <w:style w:type="paragraph" w:customStyle="1" w:styleId="47FC7054FC73444B94C4111C4374BBD7">
    <w:name w:val="47FC7054FC73444B94C4111C4374BBD7"/>
  </w:style>
  <w:style w:type="paragraph" w:customStyle="1" w:styleId="E6B6802D6FD344A3B8D6DDF33AA6648C">
    <w:name w:val="E6B6802D6FD344A3B8D6DDF33AA6648C"/>
  </w:style>
  <w:style w:type="paragraph" w:customStyle="1" w:styleId="1DB62A56D2E84462BC415C7649B697C5">
    <w:name w:val="1DB62A56D2E84462BC415C7649B697C5"/>
  </w:style>
  <w:style w:type="paragraph" w:customStyle="1" w:styleId="9B6B979714394987A0CE453850970089">
    <w:name w:val="9B6B979714394987A0CE453850970089"/>
  </w:style>
  <w:style w:type="paragraph" w:customStyle="1" w:styleId="E72B2BADC4F64BE2A59C1EF958B0972F">
    <w:name w:val="E72B2BADC4F64BE2A59C1EF958B0972F"/>
  </w:style>
  <w:style w:type="paragraph" w:customStyle="1" w:styleId="4811D3E995314ABA8DF828A9D75F88E2">
    <w:name w:val="4811D3E995314ABA8DF828A9D75F88E2"/>
  </w:style>
  <w:style w:type="paragraph" w:customStyle="1" w:styleId="733465D7896749D190E16E1651E8DD53">
    <w:name w:val="733465D7896749D190E16E1651E8DD53"/>
  </w:style>
  <w:style w:type="paragraph" w:customStyle="1" w:styleId="E00C19F7B51846F18E4DEC7459521604">
    <w:name w:val="E00C19F7B51846F18E4DEC7459521604"/>
  </w:style>
  <w:style w:type="paragraph" w:customStyle="1" w:styleId="5358CB9D9B814B68A5CE28A61F504D95">
    <w:name w:val="5358CB9D9B814B68A5CE28A61F504D95"/>
  </w:style>
  <w:style w:type="paragraph" w:customStyle="1" w:styleId="F3ED2D2D039D412791AE205AE9B914CB">
    <w:name w:val="F3ED2D2D039D412791AE205AE9B914CB"/>
  </w:style>
  <w:style w:type="character" w:styleId="Strong">
    <w:name w:val="Strong"/>
    <w:basedOn w:val="DefaultParagraphFont"/>
    <w:uiPriority w:val="1"/>
    <w:qFormat/>
    <w:rPr>
      <w:b/>
      <w:bCs/>
    </w:rPr>
  </w:style>
  <w:style w:type="paragraph" w:customStyle="1" w:styleId="88347A4A45E449A48AFD0856427A0276">
    <w:name w:val="88347A4A45E449A48AFD0856427A0276"/>
  </w:style>
  <w:style w:type="paragraph" w:customStyle="1" w:styleId="8EE970E70D9F4130BEC73E43531F3718">
    <w:name w:val="8EE970E70D9F4130BEC73E43531F3718"/>
  </w:style>
  <w:style w:type="paragraph" w:customStyle="1" w:styleId="A31DB4867E2D4B11861555A8A2F21045">
    <w:name w:val="A31DB4867E2D4B11861555A8A2F21045"/>
  </w:style>
  <w:style w:type="paragraph" w:customStyle="1" w:styleId="D6FD539A673E45998E43C268ECCEE3E7">
    <w:name w:val="D6FD539A673E45998E43C268ECCEE3E7"/>
  </w:style>
  <w:style w:type="paragraph" w:customStyle="1" w:styleId="C2D0A1E5BA6C4F27A70D65DE3FE5E5DF">
    <w:name w:val="C2D0A1E5BA6C4F27A70D65DE3FE5E5DF"/>
  </w:style>
  <w:style w:type="paragraph" w:customStyle="1" w:styleId="F2B4C2E96209415DB0BFF53B0AE63BAD">
    <w:name w:val="F2B4C2E96209415DB0BFF53B0AE63BAD"/>
  </w:style>
  <w:style w:type="paragraph" w:customStyle="1" w:styleId="977D29F7ED704AE1A73B940FC5BD8904">
    <w:name w:val="977D29F7ED704AE1A73B940FC5BD8904"/>
  </w:style>
  <w:style w:type="paragraph" w:customStyle="1" w:styleId="297069E5A29C43DBA81DB069C9434FC1">
    <w:name w:val="297069E5A29C43DBA81DB069C9434FC1"/>
  </w:style>
  <w:style w:type="paragraph" w:customStyle="1" w:styleId="841985ED2F1B467C81F4A2047BF699EB">
    <w:name w:val="841985ED2F1B467C81F4A2047BF699EB"/>
  </w:style>
  <w:style w:type="paragraph" w:customStyle="1" w:styleId="DD33693195A14D0D8146E381E85D97B1">
    <w:name w:val="DD33693195A14D0D8146E381E85D97B1"/>
  </w:style>
  <w:style w:type="paragraph" w:customStyle="1" w:styleId="F0D5FE3DF71E45D98499E94A30DA8A8C">
    <w:name w:val="F0D5FE3DF71E45D98499E94A30DA8A8C"/>
  </w:style>
  <w:style w:type="paragraph" w:customStyle="1" w:styleId="6F0D80956C6047439BC3D0D096786029">
    <w:name w:val="6F0D80956C6047439BC3D0D096786029"/>
  </w:style>
  <w:style w:type="paragraph" w:customStyle="1" w:styleId="4579F4EC2E3541DA9D1978E9BEE332AD">
    <w:name w:val="4579F4EC2E3541DA9D1978E9BEE332AD"/>
  </w:style>
  <w:style w:type="paragraph" w:customStyle="1" w:styleId="E9F405A8A93A46CE8A7BAD3E40ADDDE9">
    <w:name w:val="E9F405A8A93A46CE8A7BAD3E40ADDDE9"/>
  </w:style>
  <w:style w:type="paragraph" w:customStyle="1" w:styleId="63B135AE2B584BBBBF5A1AC39467589D">
    <w:name w:val="63B135AE2B584BBBBF5A1AC39467589D"/>
  </w:style>
  <w:style w:type="paragraph" w:customStyle="1" w:styleId="C96315B405FC46F895BBD640FD36C0B8">
    <w:name w:val="C96315B405FC46F895BBD640FD36C0B8"/>
  </w:style>
  <w:style w:type="paragraph" w:customStyle="1" w:styleId="A9756D5558F841098800197239D564B4">
    <w:name w:val="A9756D5558F841098800197239D564B4"/>
  </w:style>
  <w:style w:type="paragraph" w:customStyle="1" w:styleId="2172824078FF44188566B2835252C808">
    <w:name w:val="2172824078FF44188566B2835252C808"/>
  </w:style>
  <w:style w:type="paragraph" w:customStyle="1" w:styleId="755D818413A448DD9693CD2CE5560512">
    <w:name w:val="755D818413A448DD9693CD2CE5560512"/>
  </w:style>
  <w:style w:type="paragraph" w:customStyle="1" w:styleId="06B9255CE5A3443DB23FB16522CE7D38">
    <w:name w:val="06B9255CE5A3443DB23FB16522CE7D38"/>
  </w:style>
  <w:style w:type="paragraph" w:customStyle="1" w:styleId="8F8773F69CF94E979EB1F90DFA17CBB3">
    <w:name w:val="8F8773F69CF94E979EB1F90DFA17CBB3"/>
  </w:style>
  <w:style w:type="paragraph" w:customStyle="1" w:styleId="25279A5A3FDA48A3BBAA06178CE32045">
    <w:name w:val="25279A5A3FDA48A3BBAA06178CE32045"/>
  </w:style>
  <w:style w:type="paragraph" w:customStyle="1" w:styleId="FDECD2D28AD746A2B7C6A21ECEA39138">
    <w:name w:val="FDECD2D28AD746A2B7C6A21ECEA39138"/>
  </w:style>
  <w:style w:type="paragraph" w:customStyle="1" w:styleId="AA17903811544F5ABCE0018808701692">
    <w:name w:val="AA17903811544F5ABCE0018808701692"/>
  </w:style>
  <w:style w:type="paragraph" w:customStyle="1" w:styleId="A0C8C02905DE4BFC98996DB7F1DD4F71">
    <w:name w:val="A0C8C02905DE4BFC98996DB7F1DD4F71"/>
  </w:style>
  <w:style w:type="paragraph" w:customStyle="1" w:styleId="533CAB5A5A9046B0846F81AA7E89392F">
    <w:name w:val="533CAB5A5A9046B0846F81AA7E89392F"/>
  </w:style>
  <w:style w:type="paragraph" w:customStyle="1" w:styleId="11632CFEF0564CD8AB6D3EE9995778FB">
    <w:name w:val="11632CFEF0564CD8AB6D3EE9995778FB"/>
  </w:style>
  <w:style w:type="paragraph" w:customStyle="1" w:styleId="DBF1F7A1DF8C42AA873D4496933CB07E">
    <w:name w:val="DBF1F7A1DF8C42AA873D4496933CB07E"/>
  </w:style>
  <w:style w:type="paragraph" w:customStyle="1" w:styleId="BF72C1D0F74243A0AA2A76C60DB7E515">
    <w:name w:val="BF72C1D0F74243A0AA2A76C60DB7E515"/>
  </w:style>
  <w:style w:type="paragraph" w:customStyle="1" w:styleId="D1FC0BF6689D45BFA7E4042F6EA9A92E">
    <w:name w:val="D1FC0BF6689D45BFA7E4042F6EA9A92E"/>
  </w:style>
  <w:style w:type="paragraph" w:customStyle="1" w:styleId="E900CF86BA134666B6D702ED7C31CDFE">
    <w:name w:val="E900CF86BA134666B6D702ED7C31CDFE"/>
  </w:style>
  <w:style w:type="paragraph" w:customStyle="1" w:styleId="41C2FA1D97EA4C4C9B4F1539E4508600">
    <w:name w:val="41C2FA1D97EA4C4C9B4F1539E4508600"/>
  </w:style>
  <w:style w:type="paragraph" w:customStyle="1" w:styleId="98173F9B22F14B458213DAE2C5ABB6CA">
    <w:name w:val="98173F9B22F14B458213DAE2C5ABB6CA"/>
  </w:style>
  <w:style w:type="paragraph" w:customStyle="1" w:styleId="13CCF98E7DFF452A97B88D10089147F6">
    <w:name w:val="13CCF98E7DFF452A97B88D10089147F6"/>
  </w:style>
  <w:style w:type="paragraph" w:customStyle="1" w:styleId="A70DA1CB4C2C45A8B033141AED054B54">
    <w:name w:val="A70DA1CB4C2C45A8B033141AED054B54"/>
  </w:style>
  <w:style w:type="paragraph" w:customStyle="1" w:styleId="5F5FC9DAB1F343FFA358F7054AEC8BBC">
    <w:name w:val="5F5FC9DAB1F343FFA358F7054AEC8BBC"/>
  </w:style>
  <w:style w:type="paragraph" w:customStyle="1" w:styleId="0F9119D9EF48418CBE4E96ED6626D73E">
    <w:name w:val="0F9119D9EF48418CBE4E96ED6626D73E"/>
  </w:style>
  <w:style w:type="paragraph" w:customStyle="1" w:styleId="DFF6AEA5F5EA4BD2985CE6EB9DE6C6A1">
    <w:name w:val="DFF6AEA5F5EA4BD2985CE6EB9DE6C6A1"/>
  </w:style>
  <w:style w:type="paragraph" w:customStyle="1" w:styleId="50EE9037EBFA422DB530E921FB95C422">
    <w:name w:val="50EE9037EBFA422DB530E921FB95C422"/>
  </w:style>
  <w:style w:type="paragraph" w:customStyle="1" w:styleId="1EF55EF1C7E840B6937FBC23C7498BF4">
    <w:name w:val="1EF55EF1C7E840B6937FBC23C7498BF4"/>
  </w:style>
  <w:style w:type="paragraph" w:customStyle="1" w:styleId="D8AF01D0DB584142BDB8BD0102961BF0">
    <w:name w:val="D8AF01D0DB584142BDB8BD0102961BF0"/>
  </w:style>
  <w:style w:type="paragraph" w:customStyle="1" w:styleId="9C83A83E93854E999C6305B380EC2D99">
    <w:name w:val="9C83A83E93854E999C6305B380EC2D99"/>
  </w:style>
  <w:style w:type="paragraph" w:customStyle="1" w:styleId="1A3E7D8FF8A446A28EDB8DA0889D81E3">
    <w:name w:val="1A3E7D8FF8A446A28EDB8DA0889D81E3"/>
  </w:style>
  <w:style w:type="paragraph" w:customStyle="1" w:styleId="5B144B74467A4858A0504382F1AB491E">
    <w:name w:val="5B144B74467A4858A0504382F1AB491E"/>
  </w:style>
  <w:style w:type="paragraph" w:customStyle="1" w:styleId="AF08E7F6CA044826B248182B7D31F93C">
    <w:name w:val="AF08E7F6CA044826B248182B7D31F93C"/>
  </w:style>
  <w:style w:type="paragraph" w:customStyle="1" w:styleId="F9B8B7934BAB46DCA8FEE0CA38ABA457">
    <w:name w:val="F9B8B7934BAB46DCA8FEE0CA38ABA457"/>
  </w:style>
  <w:style w:type="paragraph" w:customStyle="1" w:styleId="1CC41FD2770D46BA80DF59423171649B">
    <w:name w:val="1CC41FD2770D46BA80DF59423171649B"/>
  </w:style>
  <w:style w:type="paragraph" w:customStyle="1" w:styleId="E4F37A99CCB74438AD625DD97D8E4876">
    <w:name w:val="E4F37A99CCB74438AD625DD97D8E4876"/>
  </w:style>
  <w:style w:type="paragraph" w:customStyle="1" w:styleId="4BFD1F3990D34DDCB2915B628E83B793">
    <w:name w:val="4BFD1F3990D34DDCB2915B628E83B793"/>
  </w:style>
  <w:style w:type="paragraph" w:customStyle="1" w:styleId="DC003B655AB3440DA631FBC38628C583">
    <w:name w:val="DC003B655AB3440DA631FBC38628C583"/>
  </w:style>
  <w:style w:type="paragraph" w:customStyle="1" w:styleId="38A8E80F7EEE447499C44235943FB700">
    <w:name w:val="38A8E80F7EEE447499C44235943FB700"/>
  </w:style>
  <w:style w:type="paragraph" w:customStyle="1" w:styleId="DB51FF042EDB4AE48FF10A16E0BDE32B">
    <w:name w:val="DB51FF042EDB4AE48FF10A16E0BDE32B"/>
  </w:style>
  <w:style w:type="paragraph" w:customStyle="1" w:styleId="892ADE83B13A4405ABAADCD2AB66A2EA">
    <w:name w:val="892ADE83B13A4405ABAADCD2AB66A2EA"/>
  </w:style>
  <w:style w:type="paragraph" w:customStyle="1" w:styleId="39775459BD644212BC165AD99307F27F">
    <w:name w:val="39775459BD644212BC165AD99307F27F"/>
  </w:style>
  <w:style w:type="paragraph" w:customStyle="1" w:styleId="42E2DA8324134947BF1690703B330A6A">
    <w:name w:val="42E2DA8324134947BF1690703B330A6A"/>
  </w:style>
  <w:style w:type="paragraph" w:customStyle="1" w:styleId="0B94FA62E35B48A2AD8C4B13AA62F7DB">
    <w:name w:val="0B94FA62E35B48A2AD8C4B13AA62F7DB"/>
  </w:style>
  <w:style w:type="paragraph" w:customStyle="1" w:styleId="80F5DE42065E43D5AC31086D164D2402">
    <w:name w:val="80F5DE42065E43D5AC31086D164D2402"/>
  </w:style>
  <w:style w:type="paragraph" w:customStyle="1" w:styleId="AAB6E0168EEB4D06BF9076F5950CC6CD">
    <w:name w:val="AAB6E0168EEB4D06BF9076F5950CC6CD"/>
  </w:style>
  <w:style w:type="paragraph" w:customStyle="1" w:styleId="350DEADECFFC453FA8C29ECDF2152BF0">
    <w:name w:val="350DEADECFFC453FA8C29ECDF2152BF0"/>
  </w:style>
  <w:style w:type="paragraph" w:customStyle="1" w:styleId="081EA4717CFF4DD08292DA44BCC31F53">
    <w:name w:val="081EA4717CFF4DD08292DA44BCC31F53"/>
  </w:style>
  <w:style w:type="paragraph" w:customStyle="1" w:styleId="6C0B2CFAEDDA46DFB338F81355EBD002">
    <w:name w:val="6C0B2CFAEDDA46DFB338F81355EBD002"/>
  </w:style>
  <w:style w:type="paragraph" w:customStyle="1" w:styleId="2A0B7B31D07044FDBA23944AE427C619">
    <w:name w:val="2A0B7B31D07044FDBA23944AE427C619"/>
  </w:style>
  <w:style w:type="paragraph" w:customStyle="1" w:styleId="66CA23E1F572424EAC3EEBAE38AFB99E">
    <w:name w:val="66CA23E1F572424EAC3EEBAE38AFB99E"/>
    <w:rsid w:val="006529AC"/>
  </w:style>
  <w:style w:type="paragraph" w:customStyle="1" w:styleId="606421D251814D95B485F72F8E60BEF2">
    <w:name w:val="606421D251814D95B485F72F8E60BEF2"/>
    <w:rsid w:val="006529AC"/>
  </w:style>
  <w:style w:type="paragraph" w:customStyle="1" w:styleId="718C4BD759094765B6CF1627587752BD">
    <w:name w:val="718C4BD759094765B6CF1627587752BD"/>
    <w:rsid w:val="006529AC"/>
  </w:style>
  <w:style w:type="paragraph" w:customStyle="1" w:styleId="9974ED90B6504FC6876649D4679EC4D6">
    <w:name w:val="9974ED90B6504FC6876649D4679EC4D6"/>
    <w:rsid w:val="006529AC"/>
  </w:style>
  <w:style w:type="paragraph" w:customStyle="1" w:styleId="D9324106388446A19E19DF804AB3BA31">
    <w:name w:val="D9324106388446A19E19DF804AB3BA31"/>
    <w:rsid w:val="006529AC"/>
  </w:style>
  <w:style w:type="paragraph" w:customStyle="1" w:styleId="24D58AB8716A44A8BA928D6E7D888E32">
    <w:name w:val="24D58AB8716A44A8BA928D6E7D888E32"/>
    <w:rsid w:val="006529AC"/>
  </w:style>
  <w:style w:type="paragraph" w:customStyle="1" w:styleId="4DFD0263049E4DA4B27CB1A6A443F52B">
    <w:name w:val="4DFD0263049E4DA4B27CB1A6A443F52B"/>
    <w:rsid w:val="006529AC"/>
  </w:style>
  <w:style w:type="paragraph" w:customStyle="1" w:styleId="C836995963CB4AA2ADC3EF3FD5D37992">
    <w:name w:val="C836995963CB4AA2ADC3EF3FD5D37992"/>
    <w:rsid w:val="006529AC"/>
  </w:style>
  <w:style w:type="paragraph" w:customStyle="1" w:styleId="8F38BBA86EDB4827952900E6131A6272">
    <w:name w:val="8F38BBA86EDB4827952900E6131A6272"/>
    <w:rsid w:val="006529AC"/>
  </w:style>
  <w:style w:type="paragraph" w:customStyle="1" w:styleId="4BE2FEB93A5A4E37A3F6C519750F802B">
    <w:name w:val="4BE2FEB93A5A4E37A3F6C519750F802B"/>
    <w:rsid w:val="006529AC"/>
  </w:style>
  <w:style w:type="paragraph" w:customStyle="1" w:styleId="A31FE648DED24E32B4B188CECD5A9A8C">
    <w:name w:val="A31FE648DED24E32B4B188CECD5A9A8C"/>
    <w:rsid w:val="006529AC"/>
  </w:style>
  <w:style w:type="paragraph" w:customStyle="1" w:styleId="943F32E116D9405096DA57B16D9DDB88">
    <w:name w:val="943F32E116D9405096DA57B16D9DDB88"/>
    <w:rsid w:val="006529AC"/>
  </w:style>
  <w:style w:type="paragraph" w:customStyle="1" w:styleId="30C751B9BF9D41DE96CF422A0579A053">
    <w:name w:val="30C751B9BF9D41DE96CF422A0579A053"/>
    <w:rsid w:val="006529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roject communication pl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3000"/>
            <a:satMod val="14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atMod val="170000"/>
              </a:schemeClr>
              <a:schemeClr val="phClr">
                <a:shade val="70000"/>
                <a:satMod val="13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JRTI Software Development</CompanyAddress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36868094935B4C8908E4D315B789C4" ma:contentTypeVersion="31" ma:contentTypeDescription="Create a new document." ma:contentTypeScope="" ma:versionID="0b65ec97da16375f4de89b264a870760">
  <xsd:schema xmlns:xsd="http://www.w3.org/2001/XMLSchema" xmlns:xs="http://www.w3.org/2001/XMLSchema" xmlns:p="http://schemas.microsoft.com/office/2006/metadata/properties" xmlns:ns3="427bfb0e-cf9b-4244-92cb-ef0dfe510513" xmlns:ns4="6d21a5d6-7051-456a-8347-c65c20947c1c" targetNamespace="http://schemas.microsoft.com/office/2006/metadata/properties" ma:root="true" ma:fieldsID="ce513a2f1610c24e835efe20c4dc2307" ns3:_="" ns4:_="">
    <xsd:import namespace="427bfb0e-cf9b-4244-92cb-ef0dfe510513"/>
    <xsd:import namespace="6d21a5d6-7051-456a-8347-c65c20947c1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7bfb0e-cf9b-4244-92cb-ef0dfe5105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CultureName" ma:index="14" nillable="true" ma:displayName="Culture Name" ma:internalName="CultureName">
      <xsd:simpleType>
        <xsd:restriction base="dms:Text"/>
      </xsd:simpleType>
    </xsd:element>
    <xsd:element name="AppVersion" ma:index="15" nillable="true" ma:displayName="App Version" ma:internalName="AppVersion">
      <xsd:simpleType>
        <xsd:restriction base="dms:Text"/>
      </xsd:simpleType>
    </xsd:element>
    <xsd:element name="TeamsChannelId" ma:index="16" nillable="true" ma:displayName="Teams Channel Id" ma:internalName="TeamsChannelId">
      <xsd:simpleType>
        <xsd:restriction base="dms:Text"/>
      </xsd:simpleType>
    </xsd:element>
    <xsd:element name="Owner" ma:index="17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8" nillable="true" ma:displayName="Math Settings" ma:internalName="Math_Settings">
      <xsd:simpleType>
        <xsd:restriction base="dms:Text"/>
      </xsd:simpleType>
    </xsd:element>
    <xsd:element name="DefaultSectionNames" ma:index="19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0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4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5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6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7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8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9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0" nillable="true" ma:displayName="Is Collaboration Space Locked" ma:internalName="Is_Collaboration_Space_Locked">
      <xsd:simpleType>
        <xsd:restriction base="dms:Boolean"/>
      </xsd:simpleType>
    </xsd:element>
    <xsd:element name="IsNotebookLocked" ma:index="31" nillable="true" ma:displayName="Is Notebook Locked" ma:internalName="IsNotebookLocked">
      <xsd:simpleType>
        <xsd:restriction base="dms:Boolean"/>
      </xsd:simpleType>
    </xsd:element>
    <xsd:element name="MediaServiceAutoTags" ma:index="35" nillable="true" ma:displayName="Tags" ma:internalName="MediaServiceAutoTags" ma:readOnly="true">
      <xsd:simpleType>
        <xsd:restriction base="dms:Text"/>
      </xsd:simpleType>
    </xsd:element>
    <xsd:element name="MediaServiceOCR" ma:index="3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21a5d6-7051-456a-8347-c65c20947c1c" elementFormDefault="qualified">
    <xsd:import namespace="http://schemas.microsoft.com/office/2006/documentManagement/types"/>
    <xsd:import namespace="http://schemas.microsoft.com/office/infopath/2007/PartnerControls"/>
    <xsd:element name="SharedWithUsers" ma:index="3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aultSectionNames xmlns="427bfb0e-cf9b-4244-92cb-ef0dfe510513" xsi:nil="true"/>
    <TeamsChannelId xmlns="427bfb0e-cf9b-4244-92cb-ef0dfe510513" xsi:nil="true"/>
    <IsNotebookLocked xmlns="427bfb0e-cf9b-4244-92cb-ef0dfe510513" xsi:nil="true"/>
    <Templates xmlns="427bfb0e-cf9b-4244-92cb-ef0dfe510513" xsi:nil="true"/>
    <Is_Collaboration_Space_Locked xmlns="427bfb0e-cf9b-4244-92cb-ef0dfe510513" xsi:nil="true"/>
    <CultureName xmlns="427bfb0e-cf9b-4244-92cb-ef0dfe510513" xsi:nil="true"/>
    <AppVersion xmlns="427bfb0e-cf9b-4244-92cb-ef0dfe510513" xsi:nil="true"/>
    <LMS_Mappings xmlns="427bfb0e-cf9b-4244-92cb-ef0dfe510513" xsi:nil="true"/>
    <FolderType xmlns="427bfb0e-cf9b-4244-92cb-ef0dfe510513" xsi:nil="true"/>
    <Teachers xmlns="427bfb0e-cf9b-4244-92cb-ef0dfe510513">
      <UserInfo>
        <DisplayName/>
        <AccountId xsi:nil="true"/>
        <AccountType/>
      </UserInfo>
    </Teachers>
    <Student_Groups xmlns="427bfb0e-cf9b-4244-92cb-ef0dfe510513">
      <UserInfo>
        <DisplayName/>
        <AccountId xsi:nil="true"/>
        <AccountType/>
      </UserInfo>
    </Student_Groups>
    <Distribution_Groups xmlns="427bfb0e-cf9b-4244-92cb-ef0dfe510513" xsi:nil="true"/>
    <Self_Registration_Enabled xmlns="427bfb0e-cf9b-4244-92cb-ef0dfe510513" xsi:nil="true"/>
    <Invited_Teachers xmlns="427bfb0e-cf9b-4244-92cb-ef0dfe510513" xsi:nil="true"/>
    <NotebookType xmlns="427bfb0e-cf9b-4244-92cb-ef0dfe510513" xsi:nil="true"/>
    <Math_Settings xmlns="427bfb0e-cf9b-4244-92cb-ef0dfe510513" xsi:nil="true"/>
    <Invited_Students xmlns="427bfb0e-cf9b-4244-92cb-ef0dfe510513" xsi:nil="true"/>
    <Owner xmlns="427bfb0e-cf9b-4244-92cb-ef0dfe510513">
      <UserInfo>
        <DisplayName/>
        <AccountId xsi:nil="true"/>
        <AccountType/>
      </UserInfo>
    </Owner>
    <Students xmlns="427bfb0e-cf9b-4244-92cb-ef0dfe510513">
      <UserInfo>
        <DisplayName/>
        <AccountId xsi:nil="true"/>
        <AccountType/>
      </UserInfo>
    </Students>
    <Has_Teacher_Only_SectionGroup xmlns="427bfb0e-cf9b-4244-92cb-ef0dfe51051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C2C94A-6646-412A-85C8-05F7FCB843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7bfb0e-cf9b-4244-92cb-ef0dfe510513"/>
    <ds:schemaRef ds:uri="6d21a5d6-7051-456a-8347-c65c20947c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625044-7888-4E52-8632-23492674E65A}">
  <ds:schemaRefs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metadata/properties"/>
    <ds:schemaRef ds:uri="6d21a5d6-7051-456a-8347-c65c20947c1c"/>
    <ds:schemaRef ds:uri="427bfb0e-cf9b-4244-92cb-ef0dfe510513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EB8C65E1-9C3A-4C53-865D-671DCEB484C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communication plan</Template>
  <TotalTime>70</TotalTime>
  <Pages>3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Date: 04-13-2021</Company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Teacher</dc:creator>
  <cp:keywords>James Rumsey Coding – JRTI VOICE ASSISTANT</cp:keywords>
  <cp:lastModifiedBy>WEBDEV4</cp:lastModifiedBy>
  <cp:revision>9</cp:revision>
  <cp:lastPrinted>2021-04-13T15:22:00Z</cp:lastPrinted>
  <dcterms:created xsi:type="dcterms:W3CDTF">2021-04-13T16:18:00Z</dcterms:created>
  <dcterms:modified xsi:type="dcterms:W3CDTF">2021-04-20T13:05:00Z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0x0101006736868094935B4C8908E4D315B789C4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